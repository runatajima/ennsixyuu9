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7"/>
        <w:tblpPr w:leftFromText="180" w:rightFromText="180" w:vertAnchor="text" w:horzAnchor="margin" w:tblpY="445"/>
        <w:tblOverlap w:val="never"/>
        <w:tblW w:w="8625" w:type="dxa"/>
        <w:tblLook w:val="05A0" w:firstRow="1" w:lastRow="0" w:firstColumn="1" w:lastColumn="1" w:noHBand="0" w:noVBand="1"/>
      </w:tblPr>
      <w:tblGrid>
        <w:gridCol w:w="2303"/>
        <w:gridCol w:w="2010"/>
        <w:gridCol w:w="4312"/>
      </w:tblGrid>
      <w:tr w:rsidR="005D6BA7" w:rsidTr="00C85DAE">
        <w:trPr>
          <w:trHeight w:val="392"/>
        </w:trPr>
        <w:tc>
          <w:tcPr>
            <w:tcW w:w="2303" w:type="dxa"/>
          </w:tcPr>
          <w:p w:rsidR="005D6BA7" w:rsidRDefault="005D6BA7" w:rsidP="00C85DAE">
            <w:r>
              <w:rPr>
                <w:rFonts w:hint="eastAsia"/>
              </w:rPr>
              <w:t>献立・メニュー名</w:t>
            </w:r>
          </w:p>
        </w:tc>
        <w:tc>
          <w:tcPr>
            <w:tcW w:w="6322" w:type="dxa"/>
            <w:gridSpan w:val="2"/>
          </w:tcPr>
          <w:p w:rsidR="005D6BA7" w:rsidRPr="004B403F" w:rsidRDefault="004B403F" w:rsidP="00C85DAE">
            <w:pPr>
              <w:rPr>
                <w:rFonts w:hint="eastAsia"/>
              </w:rPr>
            </w:pPr>
            <w:r>
              <w:rPr>
                <w:rFonts w:hint="eastAsia"/>
              </w:rPr>
              <w:t>鶏の和風から揚げ</w:t>
            </w:r>
          </w:p>
        </w:tc>
      </w:tr>
      <w:tr w:rsidR="005D6BA7" w:rsidTr="00C85DAE">
        <w:trPr>
          <w:trHeight w:val="411"/>
        </w:trPr>
        <w:tc>
          <w:tcPr>
            <w:tcW w:w="8625" w:type="dxa"/>
            <w:gridSpan w:val="3"/>
            <w:tcBorders>
              <w:bottom w:val="single" w:sz="4" w:space="0" w:color="auto"/>
            </w:tcBorders>
          </w:tcPr>
          <w:p w:rsidR="005D6BA7" w:rsidRDefault="005D6BA7" w:rsidP="00C85DAE">
            <w:r>
              <w:rPr>
                <w:rFonts w:hint="eastAsia"/>
              </w:rPr>
              <w:t xml:space="preserve">材料　　</w:t>
            </w:r>
            <w:r w:rsidR="004B403F">
              <w:rPr>
                <w:rFonts w:hint="eastAsia"/>
              </w:rPr>
              <w:t>４</w:t>
            </w:r>
            <w:r>
              <w:rPr>
                <w:rFonts w:hint="eastAsia"/>
              </w:rPr>
              <w:t>人分</w:t>
            </w:r>
          </w:p>
        </w:tc>
      </w:tr>
      <w:tr w:rsidR="00FC7988" w:rsidTr="00C85DAE">
        <w:trPr>
          <w:trHeight w:val="2544"/>
        </w:trPr>
        <w:tc>
          <w:tcPr>
            <w:tcW w:w="4313" w:type="dxa"/>
            <w:gridSpan w:val="2"/>
          </w:tcPr>
          <w:p w:rsidR="00FC7988" w:rsidRDefault="004B403F" w:rsidP="00C85DAE">
            <w:r>
              <w:rPr>
                <w:rFonts w:hint="eastAsia"/>
              </w:rPr>
              <w:t>鶏モモ（骨なし）　　　　２枚</w:t>
            </w:r>
          </w:p>
          <w:p w:rsidR="004B403F" w:rsidRDefault="004B403F" w:rsidP="00C85DAE"/>
          <w:p w:rsidR="004B403F" w:rsidRDefault="004B403F" w:rsidP="00C85DAE">
            <w:r>
              <w:rPr>
                <w:rFonts w:hint="eastAsia"/>
              </w:rPr>
              <w:t>☆調味料</w:t>
            </w:r>
          </w:p>
          <w:p w:rsidR="004B403F" w:rsidRDefault="004B403F" w:rsidP="00C85DAE">
            <w:r>
              <w:rPr>
                <w:rFonts w:hint="eastAsia"/>
              </w:rPr>
              <w:t>酒　　　　　　　　　大さじ１</w:t>
            </w:r>
          </w:p>
          <w:p w:rsidR="004B403F" w:rsidRDefault="004B403F" w:rsidP="00C85DAE">
            <w:r>
              <w:rPr>
                <w:rFonts w:hint="eastAsia"/>
              </w:rPr>
              <w:t>薄口醤油　　　　　　大さじ１．１／２</w:t>
            </w:r>
          </w:p>
          <w:p w:rsidR="004B403F" w:rsidRDefault="004B403F" w:rsidP="00C85DAE">
            <w:r>
              <w:rPr>
                <w:rFonts w:hint="eastAsia"/>
              </w:rPr>
              <w:t>生姜汁　　　　　　　２０ｇ分</w:t>
            </w:r>
          </w:p>
          <w:p w:rsidR="004B403F" w:rsidRDefault="004B403F" w:rsidP="00C85DAE">
            <w:r>
              <w:rPr>
                <w:rFonts w:hint="eastAsia"/>
              </w:rPr>
              <w:t>白コショウ　　　　　適量</w:t>
            </w:r>
          </w:p>
          <w:p w:rsidR="004B403F" w:rsidRPr="004B403F" w:rsidRDefault="004B403F" w:rsidP="00C85DAE">
            <w:pPr>
              <w:rPr>
                <w:rFonts w:hint="eastAsia"/>
              </w:rPr>
            </w:pPr>
            <w:r>
              <w:rPr>
                <w:rFonts w:hint="eastAsia"/>
              </w:rPr>
              <w:t>ごま油　　　　　　　大さじ１／２</w:t>
            </w:r>
          </w:p>
          <w:p w:rsidR="004B403F" w:rsidRPr="004B403F" w:rsidRDefault="004B403F" w:rsidP="00C85DAE">
            <w:pPr>
              <w:rPr>
                <w:rFonts w:hint="eastAsia"/>
              </w:rPr>
            </w:pPr>
          </w:p>
        </w:tc>
        <w:tc>
          <w:tcPr>
            <w:tcW w:w="4312" w:type="dxa"/>
          </w:tcPr>
          <w:p w:rsidR="00FC7988" w:rsidRDefault="004B403F" w:rsidP="00C85DAE">
            <w:r>
              <w:rPr>
                <w:rFonts w:hint="eastAsia"/>
              </w:rPr>
              <w:t>黒ゴマ　　　　　　　　大さじ１</w:t>
            </w:r>
          </w:p>
          <w:p w:rsidR="004B403F" w:rsidRDefault="004B403F" w:rsidP="00C85DAE">
            <w:r>
              <w:rPr>
                <w:rFonts w:hint="eastAsia"/>
              </w:rPr>
              <w:t>白ゴマ　　　　　　　　大さじ３</w:t>
            </w:r>
          </w:p>
          <w:p w:rsidR="004B403F" w:rsidRDefault="004B403F" w:rsidP="00C85DAE"/>
          <w:p w:rsidR="004B403F" w:rsidRDefault="004B403F" w:rsidP="00C85DAE">
            <w:r>
              <w:rPr>
                <w:rFonts w:hint="eastAsia"/>
              </w:rPr>
              <w:t>片栗粉　　　　　　　　大さじ３～４</w:t>
            </w:r>
          </w:p>
          <w:p w:rsidR="004B403F" w:rsidRDefault="004B403F" w:rsidP="00C85DAE"/>
          <w:p w:rsidR="00C85DAE" w:rsidRDefault="004B403F" w:rsidP="00C85DAE">
            <w:r>
              <w:rPr>
                <w:rFonts w:hint="eastAsia"/>
              </w:rPr>
              <w:t>揚げ油　　　　　　　　適量</w:t>
            </w:r>
          </w:p>
          <w:p w:rsidR="004B403F" w:rsidRDefault="004B403F" w:rsidP="00C85DAE">
            <w:r>
              <w:rPr>
                <w:rFonts w:hint="eastAsia"/>
              </w:rPr>
              <w:t>☆付け合わせ</w:t>
            </w:r>
          </w:p>
          <w:p w:rsidR="004B403F" w:rsidRPr="004B403F" w:rsidRDefault="004B403F" w:rsidP="00C85DAE">
            <w:pPr>
              <w:rPr>
                <w:rFonts w:hint="eastAsia"/>
              </w:rPr>
            </w:pPr>
            <w:r>
              <w:rPr>
                <w:rFonts w:hint="eastAsia"/>
              </w:rPr>
              <w:t>トマト　　　　　　　１個</w:t>
            </w:r>
          </w:p>
          <w:p w:rsidR="00C85DAE" w:rsidRDefault="004B403F" w:rsidP="00C85DAE">
            <w:r>
              <w:rPr>
                <w:rFonts w:hint="eastAsia"/>
              </w:rPr>
              <w:t>きゅうり　　　　　　１本</w:t>
            </w:r>
          </w:p>
          <w:p w:rsidR="00C85DAE" w:rsidRDefault="004B403F" w:rsidP="00C85DAE">
            <w:r>
              <w:rPr>
                <w:rFonts w:hint="eastAsia"/>
              </w:rPr>
              <w:t>塩　　　　　　　　　適量</w:t>
            </w:r>
          </w:p>
        </w:tc>
      </w:tr>
    </w:tbl>
    <w:p w:rsidR="00C85DAE" w:rsidRDefault="00C85DAE" w:rsidP="00C85DAE">
      <w:r>
        <w:rPr>
          <w:rFonts w:hint="eastAsia"/>
        </w:rPr>
        <w:t xml:space="preserve">第　</w:t>
      </w:r>
      <w:r w:rsidR="004B403F">
        <w:rPr>
          <w:rFonts w:hint="eastAsia"/>
        </w:rPr>
        <w:t>1</w:t>
      </w:r>
      <w:r w:rsidR="004B403F">
        <w:t>3</w:t>
      </w:r>
      <w:r>
        <w:rPr>
          <w:rFonts w:hint="eastAsia"/>
        </w:rPr>
        <w:t>回</w:t>
      </w:r>
    </w:p>
    <w:p w:rsidR="00C85DAE" w:rsidRDefault="00C85DAE" w:rsidP="00C85DAE">
      <w:r>
        <w:rPr>
          <w:rFonts w:hint="eastAsia"/>
        </w:rPr>
        <w:t>【作り方】</w:t>
      </w:r>
    </w:p>
    <w:p w:rsidR="004B403F" w:rsidRDefault="004B403F" w:rsidP="00C85DAE">
      <w:r>
        <w:rPr>
          <w:rFonts w:hint="eastAsia"/>
        </w:rPr>
        <w:t>鶏モモ１枚を８等分</w:t>
      </w:r>
    </w:p>
    <w:p w:rsidR="004B403F" w:rsidRDefault="004B403F" w:rsidP="00C85DAE">
      <w:r>
        <w:rPr>
          <w:rFonts w:hint="eastAsia"/>
        </w:rPr>
        <w:t>１調味料をもみこみ、汁気がある程度吸い取ったら完成</w:t>
      </w:r>
    </w:p>
    <w:p w:rsidR="004B403F" w:rsidRDefault="004B403F" w:rsidP="00C85DAE">
      <w:r>
        <w:rPr>
          <w:rFonts w:hint="eastAsia"/>
        </w:rPr>
        <w:t>２黒ゴマと片栗粉を混ぜ合わせたものに、１をつけ</w:t>
      </w:r>
      <w:bookmarkStart w:id="0" w:name="_GoBack"/>
      <w:bookmarkEnd w:id="0"/>
      <w:r>
        <w:rPr>
          <w:rFonts w:hint="eastAsia"/>
        </w:rPr>
        <w:t>、</w:t>
      </w:r>
      <w:r w:rsidR="00A92FE2">
        <w:rPr>
          <w:rFonts w:hint="eastAsia"/>
        </w:rPr>
        <w:t>余分な粉を落とし上げる</w:t>
      </w:r>
    </w:p>
    <w:p w:rsidR="00A92FE2" w:rsidRDefault="00A92FE2" w:rsidP="00C85DAE">
      <w:r>
        <w:rPr>
          <w:rFonts w:hint="eastAsia"/>
        </w:rPr>
        <w:t>・付け合わせ</w:t>
      </w:r>
    </w:p>
    <w:p w:rsidR="00A92FE2" w:rsidRPr="00A92FE2" w:rsidRDefault="00A92FE2" w:rsidP="00C85DAE">
      <w:pPr>
        <w:rPr>
          <w:rFonts w:hint="eastAsia"/>
        </w:rPr>
      </w:pPr>
      <w:r>
        <w:rPr>
          <w:rFonts w:hint="eastAsia"/>
        </w:rPr>
        <w:t>きゅうりとトマトを乱切りボウルに２つを入れ塩を入れ混ぜ合わしてなじませておく</w:t>
      </w:r>
    </w:p>
    <w:p w:rsidR="00C85DAE" w:rsidRPr="00C85DAE" w:rsidRDefault="00C85DAE" w:rsidP="00C85DAE"/>
    <w:sectPr w:rsidR="00C85DAE" w:rsidRPr="00C85DAE" w:rsidSect="00A83BDF">
      <w:headerReference w:type="default" r:id="rId7"/>
      <w:pgSz w:w="11906" w:h="16838"/>
      <w:pgMar w:top="1985" w:right="1701" w:bottom="1701" w:left="1701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C7616" w:rsidRDefault="00FC7616" w:rsidP="005D6BA7">
      <w:pPr>
        <w:spacing w:after="0" w:line="240" w:lineRule="auto"/>
      </w:pPr>
      <w:r>
        <w:separator/>
      </w:r>
    </w:p>
  </w:endnote>
  <w:endnote w:type="continuationSeparator" w:id="0">
    <w:p w:rsidR="00FC7616" w:rsidRDefault="00FC7616" w:rsidP="005D6B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C7616" w:rsidRDefault="00FC7616" w:rsidP="005D6BA7">
      <w:pPr>
        <w:spacing w:after="0" w:line="240" w:lineRule="auto"/>
      </w:pPr>
      <w:r>
        <w:separator/>
      </w:r>
    </w:p>
  </w:footnote>
  <w:footnote w:type="continuationSeparator" w:id="0">
    <w:p w:rsidR="00FC7616" w:rsidRDefault="00FC7616" w:rsidP="005D6B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D6BA7" w:rsidRPr="005D6BA7" w:rsidRDefault="005D6BA7" w:rsidP="005D6BA7">
    <w:pPr>
      <w:spacing w:after="0" w:line="240" w:lineRule="auto"/>
      <w:rPr>
        <w:kern w:val="2"/>
        <w:sz w:val="21"/>
        <w:lang w:val="en-US"/>
      </w:rPr>
    </w:pPr>
    <w:r w:rsidRPr="005D6BA7">
      <w:rPr>
        <w:rFonts w:hint="eastAsia"/>
        <w:kern w:val="2"/>
        <w:sz w:val="21"/>
        <w:lang w:val="en-US"/>
      </w:rPr>
      <w:t xml:space="preserve">大阪成蹊大学　フードコーディネート　1回生　　　　　</w:t>
    </w:r>
  </w:p>
  <w:p w:rsidR="005D6BA7" w:rsidRPr="005D6BA7" w:rsidRDefault="005D6BA7" w:rsidP="005D6BA7">
    <w:pPr>
      <w:spacing w:after="0" w:line="240" w:lineRule="auto"/>
      <w:rPr>
        <w:kern w:val="2"/>
        <w:sz w:val="21"/>
        <w:lang w:val="en-US"/>
      </w:rPr>
    </w:pPr>
    <w:r w:rsidRPr="005D6BA7">
      <w:rPr>
        <w:rFonts w:hint="eastAsia"/>
        <w:kern w:val="2"/>
        <w:sz w:val="21"/>
        <w:lang w:val="en-US"/>
      </w:rPr>
      <w:t>調理額実習①</w:t>
    </w:r>
  </w:p>
  <w:p w:rsidR="005D6BA7" w:rsidRDefault="005D6BA7">
    <w:pPr>
      <w:pStyle w:val="a3"/>
    </w:pPr>
  </w:p>
  <w:p w:rsidR="005D6BA7" w:rsidRDefault="005D6BA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dirty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03F"/>
    <w:rsid w:val="00103D91"/>
    <w:rsid w:val="004B403F"/>
    <w:rsid w:val="005D6BA7"/>
    <w:rsid w:val="00750545"/>
    <w:rsid w:val="00A83BDF"/>
    <w:rsid w:val="00A92FE2"/>
    <w:rsid w:val="00B81297"/>
    <w:rsid w:val="00C85DAE"/>
    <w:rsid w:val="00FC7616"/>
    <w:rsid w:val="00FC7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98844"/>
  <w15:chartTrackingRefBased/>
  <w15:docId w15:val="{18FC72D0-6E1F-44B5-872A-38EF3E702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D6BA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a4">
    <w:name w:val="ヘッダー (文字)"/>
    <w:basedOn w:val="a0"/>
    <w:link w:val="a3"/>
    <w:uiPriority w:val="99"/>
    <w:rsid w:val="005D6BA7"/>
  </w:style>
  <w:style w:type="paragraph" w:styleId="a5">
    <w:name w:val="footer"/>
    <w:basedOn w:val="a"/>
    <w:link w:val="a6"/>
    <w:uiPriority w:val="99"/>
    <w:unhideWhenUsed/>
    <w:rsid w:val="005D6BA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a6">
    <w:name w:val="フッター (文字)"/>
    <w:basedOn w:val="a0"/>
    <w:link w:val="a5"/>
    <w:uiPriority w:val="99"/>
    <w:rsid w:val="005D6BA7"/>
  </w:style>
  <w:style w:type="table" w:styleId="a7">
    <w:name w:val="Table Grid"/>
    <w:basedOn w:val="a1"/>
    <w:uiPriority w:val="39"/>
    <w:rsid w:val="005D6B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C85D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riom\Desktop\&#35519;&#29702;&#23398;&#23455;&#32722;&#65297;\&#35519;&#29702;&#23398;&#23455;&#32722;&#65297;&#12288;&#12486;&#12531;&#12503;&#12524;&#8213;&#12488;.dotx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873ED6-CB08-4554-B19E-43F614FCF3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調理学実習１　テンプレ―ト</Template>
  <TotalTime>12</TotalTime>
  <Pages>1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iriom</dc:creator>
  <cp:keywords/>
  <dc:description/>
  <cp:lastModifiedBy>iriomoteyakiimo@gmail.com</cp:lastModifiedBy>
  <cp:revision>1</cp:revision>
  <dcterms:created xsi:type="dcterms:W3CDTF">2019-02-08T11:02:00Z</dcterms:created>
  <dcterms:modified xsi:type="dcterms:W3CDTF">2019-02-08T11:14:00Z</dcterms:modified>
</cp:coreProperties>
</file>