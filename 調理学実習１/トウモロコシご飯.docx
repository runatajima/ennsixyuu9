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780552" w:rsidRDefault="00780552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トウモロコシご飯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780552">
              <w:rPr>
                <w:rFonts w:hint="eastAsia"/>
              </w:rPr>
              <w:t>４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780552" w:rsidP="00C85DAE">
            <w:r>
              <w:rPr>
                <w:rFonts w:hint="eastAsia"/>
              </w:rPr>
              <w:t>米　　　　　　　　　　　　　2カップ</w:t>
            </w:r>
          </w:p>
          <w:p w:rsidR="00780552" w:rsidRDefault="00780552" w:rsidP="00C85DAE">
            <w:r>
              <w:rPr>
                <w:rFonts w:hint="eastAsia"/>
              </w:rPr>
              <w:t>水　　　　　　　　　　　　４４０ｍｌ</w:t>
            </w:r>
          </w:p>
          <w:p w:rsidR="00780552" w:rsidRPr="00780552" w:rsidRDefault="00780552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塩　　　　　　　　　　　　　少々</w:t>
            </w:r>
          </w:p>
        </w:tc>
        <w:tc>
          <w:tcPr>
            <w:tcW w:w="4312" w:type="dxa"/>
          </w:tcPr>
          <w:p w:rsidR="00780552" w:rsidRPr="00780552" w:rsidRDefault="00780552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トウモロコシ（缶詰）　　８０ｇ</w:t>
            </w:r>
          </w:p>
          <w:p w:rsidR="00C85DAE" w:rsidRDefault="00780552" w:rsidP="00C85DAE">
            <w:r>
              <w:rPr>
                <w:rFonts w:hint="eastAsia"/>
              </w:rPr>
              <w:t>薄口醤油　　　　　　大さじ１・１／２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780552">
        <w:rPr>
          <w:rFonts w:hint="eastAsia"/>
        </w:rPr>
        <w:t>8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C85DAE" w:rsidRDefault="00780552" w:rsidP="00C85DAE">
      <w:r>
        <w:rPr>
          <w:rFonts w:hint="eastAsia"/>
        </w:rPr>
        <w:t>トウモロコシに醤油を炒め水分を飛ばす</w:t>
      </w:r>
    </w:p>
    <w:p w:rsidR="00780552" w:rsidRPr="00780552" w:rsidRDefault="00780552" w:rsidP="00C85DAE">
      <w:pPr>
        <w:rPr>
          <w:rFonts w:hint="eastAsia"/>
        </w:rPr>
      </w:pPr>
      <w:r>
        <w:rPr>
          <w:rFonts w:hint="eastAsia"/>
        </w:rPr>
        <w:t>ご飯を炊く</w:t>
      </w:r>
      <w:bookmarkStart w:id="0" w:name="_GoBack"/>
      <w:bookmarkEnd w:id="0"/>
    </w:p>
    <w:sectPr w:rsidR="00780552" w:rsidRPr="00780552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3B4" w:rsidRDefault="006923B4" w:rsidP="005D6BA7">
      <w:pPr>
        <w:spacing w:after="0" w:line="240" w:lineRule="auto"/>
      </w:pPr>
      <w:r>
        <w:separator/>
      </w:r>
    </w:p>
  </w:endnote>
  <w:endnote w:type="continuationSeparator" w:id="0">
    <w:p w:rsidR="006923B4" w:rsidRDefault="006923B4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3B4" w:rsidRDefault="006923B4" w:rsidP="005D6BA7">
      <w:pPr>
        <w:spacing w:after="0" w:line="240" w:lineRule="auto"/>
      </w:pPr>
      <w:r>
        <w:separator/>
      </w:r>
    </w:p>
  </w:footnote>
  <w:footnote w:type="continuationSeparator" w:id="0">
    <w:p w:rsidR="006923B4" w:rsidRDefault="006923B4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52"/>
    <w:rsid w:val="00103D91"/>
    <w:rsid w:val="005D6BA7"/>
    <w:rsid w:val="006923B4"/>
    <w:rsid w:val="00750545"/>
    <w:rsid w:val="00780552"/>
    <w:rsid w:val="00A83BDF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EC3"/>
  <w15:chartTrackingRefBased/>
  <w15:docId w15:val="{28AA59FE-9AAE-4742-AD90-974ABA4D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D4F4D-6A1D-46B5-8FC9-EABEBA11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2019-02-08T04:41:00Z</dcterms:created>
  <dcterms:modified xsi:type="dcterms:W3CDTF">2019-02-08T04:51:00Z</dcterms:modified>
</cp:coreProperties>
</file>