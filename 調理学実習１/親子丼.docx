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leftFromText="180" w:rightFromText="180" w:vertAnchor="text" w:horzAnchor="margin" w:tblpY="445"/>
        <w:tblOverlap w:val="never"/>
        <w:tblW w:w="8625" w:type="dxa"/>
        <w:tblLook w:val="05A0" w:firstRow="1" w:lastRow="0" w:firstColumn="1" w:lastColumn="1" w:noHBand="0" w:noVBand="1"/>
      </w:tblPr>
      <w:tblGrid>
        <w:gridCol w:w="2303"/>
        <w:gridCol w:w="2010"/>
        <w:gridCol w:w="4312"/>
      </w:tblGrid>
      <w:tr w:rsidR="005D6BA7" w:rsidTr="00C85DAE">
        <w:trPr>
          <w:trHeight w:val="392"/>
        </w:trPr>
        <w:tc>
          <w:tcPr>
            <w:tcW w:w="2303" w:type="dxa"/>
          </w:tcPr>
          <w:p w:rsidR="005D6BA7" w:rsidRDefault="005D6BA7" w:rsidP="00C85DAE">
            <w:r>
              <w:rPr>
                <w:rFonts w:hint="eastAsia"/>
              </w:rPr>
              <w:t>献立・メニュー名</w:t>
            </w:r>
          </w:p>
        </w:tc>
        <w:tc>
          <w:tcPr>
            <w:tcW w:w="6322" w:type="dxa"/>
            <w:gridSpan w:val="2"/>
          </w:tcPr>
          <w:p w:rsidR="005D6BA7" w:rsidRPr="00C962AF" w:rsidRDefault="00C962AF" w:rsidP="00C85DAE">
            <w:pPr>
              <w:rPr>
                <w:rFonts w:hint="eastAsia"/>
              </w:rPr>
            </w:pPr>
            <w:r>
              <w:rPr>
                <w:rFonts w:hint="eastAsia"/>
              </w:rPr>
              <w:t>親子丼</w:t>
            </w:r>
          </w:p>
        </w:tc>
      </w:tr>
      <w:tr w:rsidR="005D6BA7" w:rsidTr="00C85DAE">
        <w:trPr>
          <w:trHeight w:val="411"/>
        </w:trPr>
        <w:tc>
          <w:tcPr>
            <w:tcW w:w="8625" w:type="dxa"/>
            <w:gridSpan w:val="3"/>
            <w:tcBorders>
              <w:bottom w:val="single" w:sz="4" w:space="0" w:color="auto"/>
            </w:tcBorders>
          </w:tcPr>
          <w:p w:rsidR="005D6BA7" w:rsidRDefault="005D6BA7" w:rsidP="00C85DAE">
            <w:r>
              <w:rPr>
                <w:rFonts w:hint="eastAsia"/>
              </w:rPr>
              <w:t xml:space="preserve">材料　　</w:t>
            </w:r>
            <w:r w:rsidR="00C962AF">
              <w:rPr>
                <w:rFonts w:hint="eastAsia"/>
              </w:rPr>
              <w:t>１</w:t>
            </w:r>
            <w:r>
              <w:rPr>
                <w:rFonts w:hint="eastAsia"/>
              </w:rPr>
              <w:t>人分</w:t>
            </w:r>
          </w:p>
        </w:tc>
      </w:tr>
      <w:tr w:rsidR="00FC7988" w:rsidTr="00C85DAE">
        <w:trPr>
          <w:trHeight w:val="2544"/>
        </w:trPr>
        <w:tc>
          <w:tcPr>
            <w:tcW w:w="4313" w:type="dxa"/>
            <w:gridSpan w:val="2"/>
          </w:tcPr>
          <w:p w:rsidR="00FC7988" w:rsidRDefault="00C962AF" w:rsidP="00C85DAE">
            <w:r>
              <w:rPr>
                <w:rFonts w:hint="eastAsia"/>
              </w:rPr>
              <w:t>鶏もも（骨なし）　　　８０ｇ</w:t>
            </w:r>
          </w:p>
          <w:p w:rsidR="00C962AF" w:rsidRDefault="00C962AF" w:rsidP="00C85DAE">
            <w:r>
              <w:rPr>
                <w:rFonts w:hint="eastAsia"/>
              </w:rPr>
              <w:t>玉ねぎ　　　　　　　　１／４個</w:t>
            </w:r>
          </w:p>
          <w:p w:rsidR="00C962AF" w:rsidRDefault="00C962AF" w:rsidP="00C85DAE">
            <w:r>
              <w:rPr>
                <w:rFonts w:hint="eastAsia"/>
              </w:rPr>
              <w:t>青ネギ　　　　　　　　１／４本</w:t>
            </w:r>
          </w:p>
          <w:p w:rsidR="00C962AF" w:rsidRDefault="00C962AF" w:rsidP="00C85DAE">
            <w:r>
              <w:rPr>
                <w:rFonts w:hint="eastAsia"/>
              </w:rPr>
              <w:t>卵　　　　　　　　　　２個</w:t>
            </w:r>
          </w:p>
          <w:p w:rsidR="00C962AF" w:rsidRDefault="00C962AF" w:rsidP="00C85DAE">
            <w:r>
              <w:rPr>
                <w:rFonts w:hint="eastAsia"/>
              </w:rPr>
              <w:t>☆調味料</w:t>
            </w:r>
          </w:p>
          <w:p w:rsidR="00C962AF" w:rsidRDefault="00C962AF" w:rsidP="00C85DAE">
            <w:r>
              <w:rPr>
                <w:rFonts w:hint="eastAsia"/>
              </w:rPr>
              <w:t>だし汁　　　　　　　　８０ｍｌ</w:t>
            </w:r>
          </w:p>
          <w:p w:rsidR="00C962AF" w:rsidRDefault="00C962AF" w:rsidP="00C85DAE">
            <w:r>
              <w:rPr>
                <w:rFonts w:hint="eastAsia"/>
              </w:rPr>
              <w:t>酒　　　　　　　　　　小さじ１．５</w:t>
            </w:r>
          </w:p>
          <w:p w:rsidR="00C962AF" w:rsidRDefault="00C962AF" w:rsidP="00C85DAE">
            <w:r>
              <w:rPr>
                <w:rFonts w:hint="eastAsia"/>
              </w:rPr>
              <w:t>砂糖　　　　　　　　　小さじ１</w:t>
            </w:r>
          </w:p>
          <w:p w:rsidR="00C962AF" w:rsidRDefault="00C962AF" w:rsidP="00C85DAE">
            <w:r>
              <w:rPr>
                <w:rFonts w:hint="eastAsia"/>
              </w:rPr>
              <w:t>みりん　　　　　　　　小さじ１</w:t>
            </w:r>
          </w:p>
          <w:p w:rsidR="00C962AF" w:rsidRPr="00C962AF" w:rsidRDefault="00C962AF" w:rsidP="00C85DAE">
            <w:pPr>
              <w:rPr>
                <w:rFonts w:hint="eastAsia"/>
              </w:rPr>
            </w:pPr>
            <w:r>
              <w:rPr>
                <w:rFonts w:hint="eastAsia"/>
              </w:rPr>
              <w:t>薄口醤油　　　　　　　小さじ１</w:t>
            </w:r>
          </w:p>
        </w:tc>
        <w:tc>
          <w:tcPr>
            <w:tcW w:w="4312" w:type="dxa"/>
          </w:tcPr>
          <w:p w:rsidR="00C962AF" w:rsidRDefault="00C962AF" w:rsidP="00C85DAE">
            <w:r>
              <w:rPr>
                <w:rFonts w:hint="eastAsia"/>
              </w:rPr>
              <w:t>ごはん</w:t>
            </w:r>
          </w:p>
          <w:p w:rsidR="00C962AF" w:rsidRDefault="00C962AF" w:rsidP="00C85DAE"/>
          <w:p w:rsidR="00C962AF" w:rsidRDefault="00C962AF" w:rsidP="00C85DAE">
            <w:r>
              <w:rPr>
                <w:rFonts w:hint="eastAsia"/>
              </w:rPr>
              <w:t>刻みのり　　　　適量</w:t>
            </w:r>
          </w:p>
          <w:p w:rsidR="00C962AF" w:rsidRPr="00C962AF" w:rsidRDefault="00C962AF" w:rsidP="00C85DAE">
            <w:pPr>
              <w:rPr>
                <w:rFonts w:hint="eastAsia"/>
              </w:rPr>
            </w:pPr>
            <w:r>
              <w:rPr>
                <w:rFonts w:hint="eastAsia"/>
              </w:rPr>
              <w:t>粉山椒　　　　　適量</w:t>
            </w:r>
          </w:p>
          <w:p w:rsidR="00C85DAE" w:rsidRDefault="00C85DAE" w:rsidP="00C85DAE"/>
          <w:p w:rsidR="00C85DAE" w:rsidRDefault="00C85DAE" w:rsidP="00C85DAE"/>
          <w:p w:rsidR="00C85DAE" w:rsidRDefault="00C85DAE" w:rsidP="00C85DAE"/>
          <w:p w:rsidR="00C85DAE" w:rsidRDefault="00C85DAE" w:rsidP="00C85DAE"/>
          <w:p w:rsidR="00C85DAE" w:rsidRDefault="00C85DAE" w:rsidP="00C85DAE"/>
          <w:p w:rsidR="00C85DAE" w:rsidRDefault="00C85DAE" w:rsidP="00C85DAE"/>
        </w:tc>
      </w:tr>
    </w:tbl>
    <w:p w:rsidR="00C85DAE" w:rsidRDefault="00C85DAE" w:rsidP="00C85DAE">
      <w:r>
        <w:rPr>
          <w:rFonts w:hint="eastAsia"/>
        </w:rPr>
        <w:t xml:space="preserve">第　</w:t>
      </w:r>
      <w:r w:rsidR="00C962AF">
        <w:rPr>
          <w:rFonts w:hint="eastAsia"/>
        </w:rPr>
        <w:t>1</w:t>
      </w:r>
      <w:r w:rsidR="00C962AF">
        <w:t>4</w:t>
      </w:r>
      <w:r>
        <w:rPr>
          <w:rFonts w:hint="eastAsia"/>
        </w:rPr>
        <w:t>回</w:t>
      </w:r>
    </w:p>
    <w:p w:rsidR="00C85DAE" w:rsidRDefault="00C85DAE" w:rsidP="00C85DAE">
      <w:r>
        <w:rPr>
          <w:rFonts w:hint="eastAsia"/>
        </w:rPr>
        <w:t>【作り方】</w:t>
      </w:r>
    </w:p>
    <w:p w:rsidR="00C962AF" w:rsidRDefault="00C962AF" w:rsidP="00C962AF">
      <w:pPr>
        <w:pStyle w:val="a8"/>
        <w:numPr>
          <w:ilvl w:val="0"/>
          <w:numId w:val="1"/>
        </w:numPr>
      </w:pPr>
      <w:r>
        <w:rPr>
          <w:rFonts w:hint="eastAsia"/>
        </w:rPr>
        <w:t>ご飯を炊いておく。鶏もも２～３センチに調味料を加える</w:t>
      </w:r>
      <w:r w:rsidR="00BD5573">
        <w:rPr>
          <w:rFonts w:hint="eastAsia"/>
        </w:rPr>
        <w:t>。鍋に入れる</w:t>
      </w:r>
    </w:p>
    <w:p w:rsidR="00C962AF" w:rsidRDefault="00BD5573" w:rsidP="00C962AF">
      <w:pPr>
        <w:pStyle w:val="a8"/>
        <w:numPr>
          <w:ilvl w:val="0"/>
          <w:numId w:val="1"/>
        </w:numPr>
      </w:pPr>
      <w:r>
        <w:rPr>
          <w:rFonts w:hint="eastAsia"/>
        </w:rPr>
        <w:t>玉ねぎを少し粗目に薄切りにしておく（５ｍｍ）１に入れ火を通しておく５分</w:t>
      </w:r>
    </w:p>
    <w:p w:rsidR="00BD5573" w:rsidRDefault="00BD5573" w:rsidP="00C962AF">
      <w:pPr>
        <w:pStyle w:val="a8"/>
        <w:numPr>
          <w:ilvl w:val="0"/>
          <w:numId w:val="1"/>
        </w:numPr>
      </w:pPr>
      <w:r>
        <w:rPr>
          <w:rFonts w:hint="eastAsia"/>
        </w:rPr>
        <w:t>青ネギささぎりにしておく（とがったように）</w:t>
      </w:r>
    </w:p>
    <w:p w:rsidR="00BD5573" w:rsidRDefault="00BD5573" w:rsidP="00C962AF">
      <w:pPr>
        <w:pStyle w:val="a8"/>
        <w:numPr>
          <w:ilvl w:val="0"/>
          <w:numId w:val="1"/>
        </w:numPr>
      </w:pPr>
      <w:r>
        <w:rPr>
          <w:rFonts w:hint="eastAsia"/>
        </w:rPr>
        <w:t>卵を溶きほぐす、軽くかき混ぜておく２が沸いてきたら中火に落とす</w:t>
      </w:r>
    </w:p>
    <w:p w:rsidR="00BD5573" w:rsidRDefault="00BD5573" w:rsidP="00C962AF">
      <w:pPr>
        <w:pStyle w:val="a8"/>
        <w:numPr>
          <w:ilvl w:val="0"/>
          <w:numId w:val="1"/>
        </w:numPr>
      </w:pPr>
      <w:r>
        <w:rPr>
          <w:rFonts w:hint="eastAsia"/>
        </w:rPr>
        <w:t>半分をいったん流し火が通ったら火を止め残りを流し余熱で加え葱を散らし手、火を通す（ふたをする）３０秒</w:t>
      </w:r>
    </w:p>
    <w:p w:rsidR="00BD5573" w:rsidRPr="00C962AF" w:rsidRDefault="00BD5573" w:rsidP="00C962AF">
      <w:pPr>
        <w:pStyle w:val="a8"/>
        <w:numPr>
          <w:ilvl w:val="0"/>
          <w:numId w:val="1"/>
        </w:numPr>
        <w:rPr>
          <w:rFonts w:hint="eastAsia"/>
        </w:rPr>
      </w:pPr>
      <w:r>
        <w:rPr>
          <w:rFonts w:hint="eastAsia"/>
        </w:rPr>
        <w:t>もう１度火にかけゆすりながら丼に乗せる</w:t>
      </w:r>
      <w:bookmarkStart w:id="0" w:name="_GoBack"/>
      <w:bookmarkEnd w:id="0"/>
    </w:p>
    <w:p w:rsidR="00C85DAE" w:rsidRPr="00C85DAE" w:rsidRDefault="00C85DAE" w:rsidP="00C85DAE"/>
    <w:sectPr w:rsidR="00C85DAE" w:rsidRPr="00C85DAE" w:rsidSect="00A83BDF">
      <w:headerReference w:type="default" r:id="rId8"/>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4D3" w:rsidRDefault="007304D3" w:rsidP="005D6BA7">
      <w:pPr>
        <w:spacing w:after="0" w:line="240" w:lineRule="auto"/>
      </w:pPr>
      <w:r>
        <w:separator/>
      </w:r>
    </w:p>
  </w:endnote>
  <w:endnote w:type="continuationSeparator" w:id="0">
    <w:p w:rsidR="007304D3" w:rsidRDefault="007304D3" w:rsidP="005D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4D3" w:rsidRDefault="007304D3" w:rsidP="005D6BA7">
      <w:pPr>
        <w:spacing w:after="0" w:line="240" w:lineRule="auto"/>
      </w:pPr>
      <w:r>
        <w:separator/>
      </w:r>
    </w:p>
  </w:footnote>
  <w:footnote w:type="continuationSeparator" w:id="0">
    <w:p w:rsidR="007304D3" w:rsidRDefault="007304D3" w:rsidP="005D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BA7" w:rsidRPr="005D6BA7" w:rsidRDefault="005D6BA7" w:rsidP="005D6BA7">
    <w:pPr>
      <w:spacing w:after="0" w:line="240" w:lineRule="auto"/>
      <w:rPr>
        <w:kern w:val="2"/>
        <w:sz w:val="21"/>
        <w:lang w:val="en-US"/>
      </w:rPr>
    </w:pPr>
    <w:r w:rsidRPr="005D6BA7">
      <w:rPr>
        <w:rFonts w:hint="eastAsia"/>
        <w:kern w:val="2"/>
        <w:sz w:val="21"/>
        <w:lang w:val="en-US"/>
      </w:rPr>
      <w:t xml:space="preserve">大阪成蹊大学　フードコーディネート　1回生　　　　　</w:t>
    </w:r>
  </w:p>
  <w:p w:rsidR="005D6BA7" w:rsidRPr="005D6BA7" w:rsidRDefault="005D6BA7" w:rsidP="005D6BA7">
    <w:pPr>
      <w:spacing w:after="0" w:line="240" w:lineRule="auto"/>
      <w:rPr>
        <w:kern w:val="2"/>
        <w:sz w:val="21"/>
        <w:lang w:val="en-US"/>
      </w:rPr>
    </w:pPr>
    <w:r w:rsidRPr="005D6BA7">
      <w:rPr>
        <w:rFonts w:hint="eastAsia"/>
        <w:kern w:val="2"/>
        <w:sz w:val="21"/>
        <w:lang w:val="en-US"/>
      </w:rPr>
      <w:t>調理額実習①</w:t>
    </w:r>
  </w:p>
  <w:p w:rsidR="005D6BA7" w:rsidRDefault="005D6BA7">
    <w:pPr>
      <w:pStyle w:val="a3"/>
    </w:pPr>
  </w:p>
  <w:p w:rsidR="005D6BA7" w:rsidRDefault="005D6BA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57560"/>
    <w:multiLevelType w:val="hybridMultilevel"/>
    <w:tmpl w:val="C83664D2"/>
    <w:lvl w:ilvl="0" w:tplc="3142F7BE">
      <w:start w:val="1"/>
      <w:numFmt w:val="decimalFullWidth"/>
      <w:lvlText w:val="%1．"/>
      <w:lvlJc w:val="left"/>
      <w:pPr>
        <w:ind w:left="792" w:hanging="432"/>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AF"/>
    <w:rsid w:val="00103D91"/>
    <w:rsid w:val="005D6BA7"/>
    <w:rsid w:val="007304D3"/>
    <w:rsid w:val="00750545"/>
    <w:rsid w:val="00A83BDF"/>
    <w:rsid w:val="00B81297"/>
    <w:rsid w:val="00BD5573"/>
    <w:rsid w:val="00C85DAE"/>
    <w:rsid w:val="00C962AF"/>
    <w:rsid w:val="00FC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5A10"/>
  <w15:chartTrackingRefBased/>
  <w15:docId w15:val="{A27B771E-712A-450D-A430-319F1F49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BA7"/>
    <w:pPr>
      <w:tabs>
        <w:tab w:val="center" w:pos="4252"/>
        <w:tab w:val="right" w:pos="8504"/>
      </w:tabs>
      <w:spacing w:after="0" w:line="240" w:lineRule="auto"/>
    </w:pPr>
  </w:style>
  <w:style w:type="character" w:customStyle="1" w:styleId="a4">
    <w:name w:val="ヘッダー (文字)"/>
    <w:basedOn w:val="a0"/>
    <w:link w:val="a3"/>
    <w:uiPriority w:val="99"/>
    <w:rsid w:val="005D6BA7"/>
  </w:style>
  <w:style w:type="paragraph" w:styleId="a5">
    <w:name w:val="footer"/>
    <w:basedOn w:val="a"/>
    <w:link w:val="a6"/>
    <w:uiPriority w:val="99"/>
    <w:unhideWhenUsed/>
    <w:rsid w:val="005D6BA7"/>
    <w:pPr>
      <w:tabs>
        <w:tab w:val="center" w:pos="4252"/>
        <w:tab w:val="right" w:pos="8504"/>
      </w:tabs>
      <w:spacing w:after="0" w:line="240" w:lineRule="auto"/>
    </w:pPr>
  </w:style>
  <w:style w:type="character" w:customStyle="1" w:styleId="a6">
    <w:name w:val="フッター (文字)"/>
    <w:basedOn w:val="a0"/>
    <w:link w:val="a5"/>
    <w:uiPriority w:val="99"/>
    <w:rsid w:val="005D6BA7"/>
  </w:style>
  <w:style w:type="table" w:styleId="a7">
    <w:name w:val="Table Grid"/>
    <w:basedOn w:val="a1"/>
    <w:uiPriority w:val="39"/>
    <w:rsid w:val="005D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8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iom\Desktop\&#35519;&#29702;&#23398;&#23455;&#32722;&#65297;\&#35519;&#29702;&#23398;&#23455;&#32722;&#65297;&#12288;&#12486;&#12531;&#12503;&#12524;&#8213;&#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0E71E-8492-4BEA-868E-F2E67038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調理学実習１　テンプレ―ト</Template>
  <TotalTime>17</TotalTime>
  <Pages>1</Pages>
  <Words>61</Words>
  <Characters>351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iriom</dc:creator>
  <cp:keywords/>
  <dc:description/>
  <cp:lastModifiedBy>iriomoteyakiimo@gmail.com</cp:lastModifiedBy>
  <cp:revision>1</cp:revision>
  <dcterms:created xsi:type="dcterms:W3CDTF">2019-02-08T11:17:00Z</dcterms:created>
  <dcterms:modified xsi:type="dcterms:W3CDTF">2019-02-08T11:34:00Z</dcterms:modified>
</cp:coreProperties>
</file>