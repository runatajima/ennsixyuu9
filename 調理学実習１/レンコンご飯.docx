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Default="00BC0232" w:rsidP="00C85DAE">
            <w:r>
              <w:rPr>
                <w:rFonts w:hint="eastAsia"/>
              </w:rPr>
              <w:t>レンコンご飯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BC0232">
              <w:rPr>
                <w:rFonts w:hint="eastAsia"/>
              </w:rPr>
              <w:t>４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BC0232" w:rsidP="00C85DAE">
            <w:r>
              <w:rPr>
                <w:rFonts w:hint="eastAsia"/>
              </w:rPr>
              <w:t>米　　　　　　　　　２カップ</w:t>
            </w:r>
          </w:p>
          <w:p w:rsidR="00BC0232" w:rsidRDefault="00BC0232" w:rsidP="00C85DAE">
            <w:r>
              <w:rPr>
                <w:rFonts w:hint="eastAsia"/>
              </w:rPr>
              <w:t>レンコン　　　　　　８０ｇ</w:t>
            </w:r>
          </w:p>
          <w:p w:rsidR="00BC0232" w:rsidRDefault="00BC0232" w:rsidP="00C85DAE">
            <w:r>
              <w:rPr>
                <w:rFonts w:hint="eastAsia"/>
              </w:rPr>
              <w:t>酢　　　　　　　　　少々</w:t>
            </w:r>
          </w:p>
          <w:p w:rsidR="00BC0232" w:rsidRPr="00BC0232" w:rsidRDefault="00BC0232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油揚げ　　　　　　１／４枚</w:t>
            </w:r>
          </w:p>
        </w:tc>
        <w:tc>
          <w:tcPr>
            <w:tcW w:w="4312" w:type="dxa"/>
          </w:tcPr>
          <w:p w:rsidR="00BC0232" w:rsidRPr="00BC0232" w:rsidRDefault="00BC0232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「調味料」</w:t>
            </w:r>
          </w:p>
          <w:p w:rsidR="00C85DAE" w:rsidRDefault="00BC0232" w:rsidP="00C85DAE">
            <w:r>
              <w:rPr>
                <w:rFonts w:hint="eastAsia"/>
              </w:rPr>
              <w:t>だし汁　　　　　　４４０ｍｌ</w:t>
            </w:r>
          </w:p>
          <w:p w:rsidR="00C85DAE" w:rsidRDefault="00BC0232" w:rsidP="00C85DAE">
            <w:r>
              <w:rPr>
                <w:rFonts w:hint="eastAsia"/>
              </w:rPr>
              <w:t>薄口醤油　　　　　大さじ１</w:t>
            </w:r>
          </w:p>
          <w:p w:rsidR="00C85DAE" w:rsidRDefault="00BC0232" w:rsidP="00C85DAE">
            <w:r>
              <w:rPr>
                <w:rFonts w:hint="eastAsia"/>
              </w:rPr>
              <w:t>塩　　　　　　　　　少々</w:t>
            </w:r>
          </w:p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BC0232">
        <w:rPr>
          <w:rFonts w:hint="eastAsia"/>
        </w:rPr>
        <w:t>1</w:t>
      </w:r>
      <w:r w:rsidR="00BC0232">
        <w:t>2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BC0232" w:rsidRDefault="00BC0232" w:rsidP="00C85DAE">
      <w:r>
        <w:rPr>
          <w:rFonts w:hint="eastAsia"/>
        </w:rPr>
        <w:t>だし汁を入れる</w:t>
      </w:r>
    </w:p>
    <w:p w:rsidR="00BC0232" w:rsidRDefault="00BC0232" w:rsidP="00C85DAE">
      <w:r>
        <w:rPr>
          <w:rFonts w:hint="eastAsia"/>
        </w:rPr>
        <w:t>短冊切りを散らす</w:t>
      </w:r>
    </w:p>
    <w:p w:rsidR="00BC0232" w:rsidRDefault="00BC0232" w:rsidP="00C85DAE">
      <w:r>
        <w:rPr>
          <w:rFonts w:hint="eastAsia"/>
        </w:rPr>
        <w:t>４等分した後に２ｍｍの薄切り</w:t>
      </w:r>
    </w:p>
    <w:p w:rsidR="00BC0232" w:rsidRDefault="00BC0232" w:rsidP="00C85DAE">
      <w:r>
        <w:rPr>
          <w:rFonts w:hint="eastAsia"/>
        </w:rPr>
        <w:t>水に酢を１．２滴入れざるにとり、流水で洗う</w:t>
      </w:r>
    </w:p>
    <w:p w:rsidR="00BC0232" w:rsidRPr="00BC0232" w:rsidRDefault="00BC0232" w:rsidP="00C85DAE">
      <w:pPr>
        <w:rPr>
          <w:rFonts w:hint="eastAsia"/>
        </w:rPr>
      </w:pPr>
      <w:r>
        <w:rPr>
          <w:rFonts w:hint="eastAsia"/>
        </w:rPr>
        <w:t>炊く</w:t>
      </w:r>
      <w:bookmarkStart w:id="0" w:name="_GoBack"/>
      <w:bookmarkEnd w:id="0"/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AD4" w:rsidRDefault="00595AD4" w:rsidP="005D6BA7">
      <w:pPr>
        <w:spacing w:after="0" w:line="240" w:lineRule="auto"/>
      </w:pPr>
      <w:r>
        <w:separator/>
      </w:r>
    </w:p>
  </w:endnote>
  <w:endnote w:type="continuationSeparator" w:id="0">
    <w:p w:rsidR="00595AD4" w:rsidRDefault="00595AD4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AD4" w:rsidRDefault="00595AD4" w:rsidP="005D6BA7">
      <w:pPr>
        <w:spacing w:after="0" w:line="240" w:lineRule="auto"/>
      </w:pPr>
      <w:r>
        <w:separator/>
      </w:r>
    </w:p>
  </w:footnote>
  <w:footnote w:type="continuationSeparator" w:id="0">
    <w:p w:rsidR="00595AD4" w:rsidRDefault="00595AD4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32"/>
    <w:rsid w:val="00103D91"/>
    <w:rsid w:val="00595AD4"/>
    <w:rsid w:val="005D6BA7"/>
    <w:rsid w:val="00750545"/>
    <w:rsid w:val="00A83BDF"/>
    <w:rsid w:val="00B81297"/>
    <w:rsid w:val="00BC0232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397E"/>
  <w15:chartTrackingRefBased/>
  <w15:docId w15:val="{4006B670-BC30-486B-B69B-3BB8432B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3D87-9099-442E-8C64-2786FC12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2019-02-08T05:56:00Z</dcterms:created>
  <dcterms:modified xsi:type="dcterms:W3CDTF">2019-02-08T06:01:00Z</dcterms:modified>
</cp:coreProperties>
</file>