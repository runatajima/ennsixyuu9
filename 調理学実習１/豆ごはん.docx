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margin" w:tblpY="445"/>
        <w:tblOverlap w:val="never"/>
        <w:tblW w:w="8625" w:type="dxa"/>
        <w:tblLook w:val="05A0" w:firstRow="1" w:lastRow="0" w:firstColumn="1" w:lastColumn="1" w:noHBand="0" w:noVBand="1"/>
      </w:tblPr>
      <w:tblGrid>
        <w:gridCol w:w="2303"/>
        <w:gridCol w:w="2010"/>
        <w:gridCol w:w="4312"/>
      </w:tblGrid>
      <w:tr w:rsidR="005D6BA7" w:rsidTr="00C85DAE">
        <w:trPr>
          <w:trHeight w:val="392"/>
        </w:trPr>
        <w:tc>
          <w:tcPr>
            <w:tcW w:w="2303" w:type="dxa"/>
          </w:tcPr>
          <w:p w:rsidR="005D6BA7" w:rsidRDefault="005D6BA7" w:rsidP="00C85DAE">
            <w:r>
              <w:rPr>
                <w:rFonts w:hint="eastAsia"/>
              </w:rPr>
              <w:t>献立・メニュー名</w:t>
            </w:r>
          </w:p>
        </w:tc>
        <w:tc>
          <w:tcPr>
            <w:tcW w:w="6322" w:type="dxa"/>
            <w:gridSpan w:val="2"/>
          </w:tcPr>
          <w:p w:rsidR="005D6BA7" w:rsidRPr="00734D2D" w:rsidRDefault="00734D2D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豆ごはん</w:t>
            </w:r>
          </w:p>
        </w:tc>
      </w:tr>
      <w:tr w:rsidR="005D6BA7" w:rsidTr="00C85DAE">
        <w:trPr>
          <w:trHeight w:val="411"/>
        </w:trPr>
        <w:tc>
          <w:tcPr>
            <w:tcW w:w="8625" w:type="dxa"/>
            <w:gridSpan w:val="3"/>
            <w:tcBorders>
              <w:bottom w:val="single" w:sz="4" w:space="0" w:color="auto"/>
            </w:tcBorders>
          </w:tcPr>
          <w:p w:rsidR="005D6BA7" w:rsidRDefault="005D6BA7" w:rsidP="00C85DAE">
            <w:r>
              <w:rPr>
                <w:rFonts w:hint="eastAsia"/>
              </w:rPr>
              <w:t xml:space="preserve">材料　　</w:t>
            </w:r>
            <w:r w:rsidR="00734D2D">
              <w:rPr>
                <w:rFonts w:hint="eastAsia"/>
              </w:rPr>
              <w:t>4</w:t>
            </w:r>
            <w:r>
              <w:rPr>
                <w:rFonts w:hint="eastAsia"/>
              </w:rPr>
              <w:t>人分</w:t>
            </w:r>
          </w:p>
        </w:tc>
      </w:tr>
      <w:tr w:rsidR="00FC7988" w:rsidTr="00C85DAE">
        <w:trPr>
          <w:trHeight w:val="2544"/>
        </w:trPr>
        <w:tc>
          <w:tcPr>
            <w:tcW w:w="4313" w:type="dxa"/>
            <w:gridSpan w:val="2"/>
          </w:tcPr>
          <w:p w:rsidR="00FC7988" w:rsidRDefault="00734D2D" w:rsidP="00C85DAE">
            <w:r>
              <w:rPr>
                <w:rFonts w:hint="eastAsia"/>
              </w:rPr>
              <w:t>うすいえんどう豆</w:t>
            </w:r>
          </w:p>
          <w:p w:rsidR="00734D2D" w:rsidRDefault="00734D2D" w:rsidP="00C85DAE">
            <w:r>
              <w:rPr>
                <w:rFonts w:hint="eastAsia"/>
              </w:rPr>
              <w:t xml:space="preserve">　　　　（さや付き）　　２００ｇ</w:t>
            </w:r>
          </w:p>
          <w:p w:rsidR="00734D2D" w:rsidRDefault="00734D2D" w:rsidP="00C85DAE">
            <w:r>
              <w:rPr>
                <w:rFonts w:hint="eastAsia"/>
              </w:rPr>
              <w:t>米　　　　　　　　　　　２カップ</w:t>
            </w:r>
          </w:p>
          <w:p w:rsidR="00734D2D" w:rsidRDefault="00734D2D" w:rsidP="00C85DAE">
            <w:r>
              <w:rPr>
                <w:rFonts w:hint="eastAsia"/>
              </w:rPr>
              <w:t>「調味料Ａ」</w:t>
            </w:r>
          </w:p>
          <w:p w:rsidR="00734D2D" w:rsidRDefault="00734D2D" w:rsidP="00C85DAE">
            <w:r>
              <w:rPr>
                <w:rFonts w:hint="eastAsia"/>
              </w:rPr>
              <w:t>だし汁　　　　　　　　　２００ｍｌ</w:t>
            </w:r>
          </w:p>
          <w:p w:rsidR="00734D2D" w:rsidRDefault="00734D2D" w:rsidP="00C85DAE">
            <w:r>
              <w:rPr>
                <w:rFonts w:hint="eastAsia"/>
              </w:rPr>
              <w:t>薄口醤油　　　　　　　　大さじ１</w:t>
            </w:r>
          </w:p>
          <w:p w:rsidR="00734D2D" w:rsidRDefault="00734D2D" w:rsidP="00C85DAE">
            <w:r>
              <w:rPr>
                <w:rFonts w:hint="eastAsia"/>
              </w:rPr>
              <w:t>みりん　　　　　　　　　小さじ１</w:t>
            </w:r>
          </w:p>
          <w:p w:rsidR="00734D2D" w:rsidRPr="00734D2D" w:rsidRDefault="00734D2D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塩　　　　　　　　　　　少々</w:t>
            </w:r>
          </w:p>
        </w:tc>
        <w:tc>
          <w:tcPr>
            <w:tcW w:w="4312" w:type="dxa"/>
          </w:tcPr>
          <w:p w:rsidR="00FC7988" w:rsidRDefault="00734D2D" w:rsidP="00C85DAE">
            <w:r>
              <w:rPr>
                <w:rFonts w:hint="eastAsia"/>
              </w:rPr>
              <w:t>「調味料Ｂ」</w:t>
            </w:r>
          </w:p>
          <w:p w:rsidR="00734D2D" w:rsidRPr="00734D2D" w:rsidRDefault="00734D2D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水　　　　　　　　　　４４０ｍｌ</w:t>
            </w:r>
          </w:p>
          <w:p w:rsidR="00C85DAE" w:rsidRDefault="00734D2D" w:rsidP="00C85DAE">
            <w:r>
              <w:rPr>
                <w:rFonts w:hint="eastAsia"/>
              </w:rPr>
              <w:t>塩　　　　　　　　　　少々</w:t>
            </w:r>
          </w:p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</w:tc>
      </w:tr>
    </w:tbl>
    <w:p w:rsidR="00C85DAE" w:rsidRDefault="00C85DAE" w:rsidP="00C85DAE">
      <w:r>
        <w:rPr>
          <w:rFonts w:hint="eastAsia"/>
        </w:rPr>
        <w:t xml:space="preserve">第　</w:t>
      </w:r>
      <w:r w:rsidR="00734D2D">
        <w:rPr>
          <w:rFonts w:hint="eastAsia"/>
        </w:rPr>
        <w:t>7</w:t>
      </w:r>
      <w:r>
        <w:rPr>
          <w:rFonts w:hint="eastAsia"/>
        </w:rPr>
        <w:t>回</w:t>
      </w:r>
    </w:p>
    <w:p w:rsidR="00C85DAE" w:rsidRDefault="00C85DAE" w:rsidP="00C85DAE">
      <w:r>
        <w:rPr>
          <w:rFonts w:hint="eastAsia"/>
        </w:rPr>
        <w:t>【作り方】</w:t>
      </w:r>
    </w:p>
    <w:p w:rsidR="00C85DAE" w:rsidRDefault="00734D2D" w:rsidP="00C85DAE">
      <w:r>
        <w:rPr>
          <w:rFonts w:hint="eastAsia"/>
        </w:rPr>
        <w:t>筋を取って　調味料Ａをまめに㏌　２分</w:t>
      </w:r>
    </w:p>
    <w:p w:rsidR="00734D2D" w:rsidRPr="00734D2D" w:rsidRDefault="00734D2D" w:rsidP="00C85DAE">
      <w:pPr>
        <w:rPr>
          <w:rFonts w:hint="eastAsia"/>
        </w:rPr>
      </w:pPr>
      <w:r>
        <w:rPr>
          <w:rFonts w:hint="eastAsia"/>
        </w:rPr>
        <w:t>ご飯の要領で</w:t>
      </w:r>
      <w:r>
        <w:rPr>
          <w:rFonts w:ascii="ＭＳ 明朝" w:eastAsia="ＭＳ 明朝" w:hAnsi="ＭＳ 明朝" w:cs="ＭＳ 明朝" w:hint="eastAsia"/>
        </w:rPr>
        <w:t>Ｂを入れ</w:t>
      </w:r>
      <w:bookmarkStart w:id="0" w:name="_GoBack"/>
      <w:bookmarkEnd w:id="0"/>
      <w:r>
        <w:rPr>
          <w:rFonts w:hint="eastAsia"/>
        </w:rPr>
        <w:t>炊く</w:t>
      </w:r>
    </w:p>
    <w:sectPr w:rsidR="00734D2D" w:rsidRPr="00734D2D" w:rsidSect="00A83BDF">
      <w:headerReference w:type="default" r:id="rId7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8E8" w:rsidRDefault="00FD18E8" w:rsidP="005D6BA7">
      <w:pPr>
        <w:spacing w:after="0" w:line="240" w:lineRule="auto"/>
      </w:pPr>
      <w:r>
        <w:separator/>
      </w:r>
    </w:p>
  </w:endnote>
  <w:endnote w:type="continuationSeparator" w:id="0">
    <w:p w:rsidR="00FD18E8" w:rsidRDefault="00FD18E8" w:rsidP="005D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8E8" w:rsidRDefault="00FD18E8" w:rsidP="005D6BA7">
      <w:pPr>
        <w:spacing w:after="0" w:line="240" w:lineRule="auto"/>
      </w:pPr>
      <w:r>
        <w:separator/>
      </w:r>
    </w:p>
  </w:footnote>
  <w:footnote w:type="continuationSeparator" w:id="0">
    <w:p w:rsidR="00FD18E8" w:rsidRDefault="00FD18E8" w:rsidP="005D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 xml:space="preserve">大阪成蹊大学　フードコーディネート　1回生　　　　　</w:t>
    </w:r>
  </w:p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>調理額実習①</w:t>
    </w:r>
  </w:p>
  <w:p w:rsidR="005D6BA7" w:rsidRDefault="005D6BA7">
    <w:pPr>
      <w:pStyle w:val="a3"/>
    </w:pPr>
  </w:p>
  <w:p w:rsidR="005D6BA7" w:rsidRDefault="005D6B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2D"/>
    <w:rsid w:val="00103D91"/>
    <w:rsid w:val="005D6BA7"/>
    <w:rsid w:val="00734D2D"/>
    <w:rsid w:val="00750545"/>
    <w:rsid w:val="00A83BDF"/>
    <w:rsid w:val="00B81297"/>
    <w:rsid w:val="00C85DAE"/>
    <w:rsid w:val="00FC7988"/>
    <w:rsid w:val="00FD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12C6"/>
  <w15:chartTrackingRefBased/>
  <w15:docId w15:val="{FBCFE339-B9AC-4D92-A1B3-4D686BCA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5D6BA7"/>
  </w:style>
  <w:style w:type="paragraph" w:styleId="a5">
    <w:name w:val="footer"/>
    <w:basedOn w:val="a"/>
    <w:link w:val="a6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5D6BA7"/>
  </w:style>
  <w:style w:type="table" w:styleId="a7">
    <w:name w:val="Table Grid"/>
    <w:basedOn w:val="a1"/>
    <w:uiPriority w:val="39"/>
    <w:rsid w:val="005D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om\Desktop\&#35519;&#29702;&#23398;&#23455;&#32722;&#65297;\&#35519;&#29702;&#23398;&#23455;&#32722;&#65297;&#12288;&#12486;&#12531;&#12503;&#12524;&#8213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83875-D0A0-42B8-A10D-E61A6F57A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調理学実習１　テンプレ―ト</Template>
  <TotalTime>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iriom</dc:creator>
  <cp:keywords/>
  <dc:description/>
  <cp:lastModifiedBy>iriomoteyakiimo@gmail.com</cp:lastModifiedBy>
  <cp:revision>1</cp:revision>
  <dcterms:created xsi:type="dcterms:W3CDTF">2019-02-08T04:02:00Z</dcterms:created>
  <dcterms:modified xsi:type="dcterms:W3CDTF">2019-02-08T04:09:00Z</dcterms:modified>
</cp:coreProperties>
</file>