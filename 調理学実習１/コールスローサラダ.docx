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B50EC5" w:rsidRDefault="00B50EC5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コールスローサラダ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B50EC5">
              <w:rPr>
                <w:rFonts w:hint="eastAsia"/>
              </w:rPr>
              <w:t>１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B50EC5" w:rsidP="00C85DAE">
            <w:r>
              <w:rPr>
                <w:rFonts w:hint="eastAsia"/>
              </w:rPr>
              <w:t>コールスロー　　　　　適量</w:t>
            </w:r>
          </w:p>
          <w:p w:rsidR="00B50EC5" w:rsidRPr="00B50EC5" w:rsidRDefault="00B50EC5" w:rsidP="00C85DAE">
            <w:pPr>
              <w:rPr>
                <w:rFonts w:hint="eastAsia"/>
              </w:rPr>
            </w:pPr>
          </w:p>
        </w:tc>
        <w:tc>
          <w:tcPr>
            <w:tcW w:w="4312" w:type="dxa"/>
          </w:tcPr>
          <w:p w:rsidR="00FC7988" w:rsidRDefault="00B50EC5" w:rsidP="00C85DAE">
            <w:r>
              <w:rPr>
                <w:rFonts w:hint="eastAsia"/>
              </w:rPr>
              <w:t>「ドレッシング」</w:t>
            </w:r>
          </w:p>
          <w:p w:rsidR="00B50EC5" w:rsidRDefault="00B50EC5" w:rsidP="00C85DAE">
            <w:r>
              <w:rPr>
                <w:rFonts w:hint="eastAsia"/>
              </w:rPr>
              <w:t>マヨネーズ　　　　　　　15ｇ</w:t>
            </w:r>
          </w:p>
          <w:p w:rsidR="00C85DAE" w:rsidRDefault="00B50EC5" w:rsidP="00C85DAE">
            <w:r>
              <w:rPr>
                <w:rFonts w:hint="eastAsia"/>
              </w:rPr>
              <w:t>トマトケチャップ　　　　7ｇ</w:t>
            </w:r>
          </w:p>
          <w:p w:rsidR="00B50EC5" w:rsidRPr="00B50EC5" w:rsidRDefault="00B50EC5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白ワイン酢　　　　　　　5ｍｌ</w:t>
            </w:r>
          </w:p>
          <w:p w:rsidR="00C85DAE" w:rsidRDefault="00B50EC5" w:rsidP="00C85DAE">
            <w:r>
              <w:rPr>
                <w:rFonts w:hint="eastAsia"/>
              </w:rPr>
              <w:t>オリーブオイル　　　　　５ｍｌ</w:t>
            </w:r>
          </w:p>
          <w:p w:rsidR="00C85DAE" w:rsidRDefault="00B50EC5" w:rsidP="00C85DAE">
            <w:r>
              <w:rPr>
                <w:rFonts w:hint="eastAsia"/>
              </w:rPr>
              <w:t>塩コショウ　　　　　　　適量</w:t>
            </w:r>
          </w:p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B50EC5">
        <w:rPr>
          <w:rFonts w:hint="eastAsia"/>
        </w:rPr>
        <w:t>4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C85DAE" w:rsidRPr="00C85DAE" w:rsidRDefault="00B50EC5" w:rsidP="00C85DAE">
      <w:r>
        <w:rPr>
          <w:rFonts w:hint="eastAsia"/>
        </w:rPr>
        <w:t>ドレッシングの材料をすべて混ざる</w:t>
      </w:r>
      <w:bookmarkStart w:id="0" w:name="_GoBack"/>
      <w:bookmarkEnd w:id="0"/>
    </w:p>
    <w:sectPr w:rsidR="00C85DAE" w:rsidRPr="00C85DAE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6F7" w:rsidRDefault="006C46F7" w:rsidP="005D6BA7">
      <w:pPr>
        <w:spacing w:after="0" w:line="240" w:lineRule="auto"/>
      </w:pPr>
      <w:r>
        <w:separator/>
      </w:r>
    </w:p>
  </w:endnote>
  <w:endnote w:type="continuationSeparator" w:id="0">
    <w:p w:rsidR="006C46F7" w:rsidRDefault="006C46F7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6F7" w:rsidRDefault="006C46F7" w:rsidP="005D6BA7">
      <w:pPr>
        <w:spacing w:after="0" w:line="240" w:lineRule="auto"/>
      </w:pPr>
      <w:r>
        <w:separator/>
      </w:r>
    </w:p>
  </w:footnote>
  <w:footnote w:type="continuationSeparator" w:id="0">
    <w:p w:rsidR="006C46F7" w:rsidRDefault="006C46F7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C5"/>
    <w:rsid w:val="00103D91"/>
    <w:rsid w:val="005D6BA7"/>
    <w:rsid w:val="006C46F7"/>
    <w:rsid w:val="00750545"/>
    <w:rsid w:val="00A83BDF"/>
    <w:rsid w:val="00B50EC5"/>
    <w:rsid w:val="00B81297"/>
    <w:rsid w:val="00C85DAE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9EDC"/>
  <w15:chartTrackingRefBased/>
  <w15:docId w15:val="{65D22708-1E85-4787-B87B-933DC9F4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16BF3-FD68-48E2-B92D-CD81C56D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2019-02-08T02:45:00Z</dcterms:created>
  <dcterms:modified xsi:type="dcterms:W3CDTF">2019-02-08T02:50:00Z</dcterms:modified>
</cp:coreProperties>
</file>