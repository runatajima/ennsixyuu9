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512700" w:rsidRDefault="0051270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厚焼き玉子（だし巻き卵）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512700">
              <w:rPr>
                <w:rFonts w:hint="eastAsia"/>
              </w:rPr>
              <w:t>１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512700" w:rsidP="00C85DAE">
            <w:r>
              <w:rPr>
                <w:rFonts w:hint="eastAsia"/>
              </w:rPr>
              <w:t>卵　　　　　　　３個</w:t>
            </w:r>
          </w:p>
          <w:p w:rsidR="00512700" w:rsidRDefault="00512700" w:rsidP="00C85DAE">
            <w:r>
              <w:rPr>
                <w:rFonts w:hint="eastAsia"/>
              </w:rPr>
              <w:t>だし汁　　　　　大さじ３</w:t>
            </w:r>
          </w:p>
          <w:p w:rsidR="00512700" w:rsidRDefault="00512700" w:rsidP="00C85DAE">
            <w:r>
              <w:rPr>
                <w:rFonts w:hint="eastAsia"/>
              </w:rPr>
              <w:t>砂糖　　　　　　小さじ２・1／２</w:t>
            </w:r>
          </w:p>
          <w:p w:rsidR="00512700" w:rsidRDefault="00512700" w:rsidP="00C85DAE">
            <w:r>
              <w:rPr>
                <w:rFonts w:hint="eastAsia"/>
              </w:rPr>
              <w:t>塩　　　　　　　小さじ1／６</w:t>
            </w:r>
          </w:p>
          <w:p w:rsidR="00512700" w:rsidRDefault="00512700" w:rsidP="00C85DAE">
            <w:r>
              <w:rPr>
                <w:rFonts w:hint="eastAsia"/>
              </w:rPr>
              <w:t>薄口醤油　　　　２～３滴</w:t>
            </w:r>
          </w:p>
          <w:p w:rsidR="00512700" w:rsidRPr="00512700" w:rsidRDefault="00512700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サラダ油　　　　適量</w:t>
            </w:r>
          </w:p>
        </w:tc>
        <w:tc>
          <w:tcPr>
            <w:tcW w:w="4312" w:type="dxa"/>
          </w:tcPr>
          <w:p w:rsidR="00FC7988" w:rsidRDefault="00FC7988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512700">
        <w:rPr>
          <w:rFonts w:hint="eastAsia"/>
        </w:rPr>
        <w:t>８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512700" w:rsidRDefault="00512700" w:rsidP="00C85DAE">
      <w:r>
        <w:rPr>
          <w:rFonts w:hint="eastAsia"/>
        </w:rPr>
        <w:t>だし汁は、卵の３０％</w:t>
      </w:r>
    </w:p>
    <w:p w:rsidR="00512700" w:rsidRDefault="00512700" w:rsidP="00C85DAE">
      <w:r>
        <w:rPr>
          <w:rFonts w:hint="eastAsia"/>
        </w:rPr>
        <w:t>砂糖は、卵の５％糖分</w:t>
      </w:r>
    </w:p>
    <w:p w:rsidR="00512700" w:rsidRDefault="00512700" w:rsidP="00C85DAE">
      <w:r>
        <w:rPr>
          <w:rFonts w:hint="eastAsia"/>
        </w:rPr>
        <w:t>塩・薄口醤油は、卵の０．７％の塩分</w:t>
      </w:r>
      <w:bookmarkStart w:id="0" w:name="_GoBack"/>
      <w:bookmarkEnd w:id="0"/>
    </w:p>
    <w:p w:rsidR="00512700" w:rsidRDefault="00512700" w:rsidP="005D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☆望ましい出来上がりの状態</w:t>
      </w:r>
    </w:p>
    <w:p w:rsidR="00512700" w:rsidRDefault="00512700" w:rsidP="005D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①卵が均一に混ざっている</w:t>
      </w:r>
    </w:p>
    <w:p w:rsidR="00512700" w:rsidRDefault="00512700" w:rsidP="005D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②形が整って巻けている</w:t>
      </w:r>
    </w:p>
    <w:p w:rsidR="00512700" w:rsidRDefault="00512700" w:rsidP="005D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③加熱の状態が良い</w:t>
      </w:r>
      <w:r w:rsidR="005D5BE4">
        <w:rPr>
          <w:rFonts w:hint="eastAsia"/>
        </w:rPr>
        <w:t>（中から卵の液が流れていない）</w:t>
      </w:r>
    </w:p>
    <w:p w:rsidR="005D5BE4" w:rsidRDefault="005D5BE4" w:rsidP="005D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④焼き色が適度についている</w:t>
      </w:r>
    </w:p>
    <w:p w:rsidR="005D5BE4" w:rsidRPr="005D5BE4" w:rsidRDefault="005D5BE4" w:rsidP="005D5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⑤味が平均についている</w:t>
      </w:r>
    </w:p>
    <w:p w:rsidR="00512700" w:rsidRPr="00512700" w:rsidRDefault="00512700" w:rsidP="00C85DAE">
      <w:pPr>
        <w:rPr>
          <w:rFonts w:hint="eastAsia"/>
        </w:rPr>
      </w:pPr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4DB" w:rsidRDefault="00F354DB" w:rsidP="005D6BA7">
      <w:pPr>
        <w:spacing w:after="0" w:line="240" w:lineRule="auto"/>
      </w:pPr>
      <w:r>
        <w:separator/>
      </w:r>
    </w:p>
  </w:endnote>
  <w:endnote w:type="continuationSeparator" w:id="0">
    <w:p w:rsidR="00F354DB" w:rsidRDefault="00F354DB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4DB" w:rsidRDefault="00F354DB" w:rsidP="005D6BA7">
      <w:pPr>
        <w:spacing w:after="0" w:line="240" w:lineRule="auto"/>
      </w:pPr>
      <w:r>
        <w:separator/>
      </w:r>
    </w:p>
  </w:footnote>
  <w:footnote w:type="continuationSeparator" w:id="0">
    <w:p w:rsidR="00F354DB" w:rsidRDefault="00F354DB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00"/>
    <w:rsid w:val="00103D91"/>
    <w:rsid w:val="00512700"/>
    <w:rsid w:val="005D5BE4"/>
    <w:rsid w:val="005D6BA7"/>
    <w:rsid w:val="00750545"/>
    <w:rsid w:val="00A83BDF"/>
    <w:rsid w:val="00B81297"/>
    <w:rsid w:val="00C85DAE"/>
    <w:rsid w:val="00F354DB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C9FF"/>
  <w15:chartTrackingRefBased/>
  <w15:docId w15:val="{665A7FA1-8931-4D8A-B60B-5D6BCF59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6306A-92DC-4AC3-A517-B62FFF1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2019-02-08T04:09:00Z</dcterms:created>
  <dcterms:modified xsi:type="dcterms:W3CDTF">2019-02-08T04:21:00Z</dcterms:modified>
</cp:coreProperties>
</file>