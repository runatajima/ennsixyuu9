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635F88" w:rsidRDefault="00635F88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揚げ出し豆腐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635F88">
              <w:rPr>
                <w:rFonts w:hint="eastAsia"/>
              </w:rPr>
              <w:t>4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635F88" w:rsidP="00C85DAE">
            <w:r>
              <w:rPr>
                <w:rFonts w:hint="eastAsia"/>
              </w:rPr>
              <w:t>木綿豆腐　　　　　　1丁</w:t>
            </w:r>
          </w:p>
          <w:p w:rsidR="00635F88" w:rsidRDefault="00635F88" w:rsidP="00C85DAE">
            <w:r>
              <w:rPr>
                <w:rFonts w:hint="eastAsia"/>
              </w:rPr>
              <w:t>卵白　　　　　　　　1個分</w:t>
            </w:r>
          </w:p>
          <w:p w:rsidR="00635F88" w:rsidRDefault="00635F88" w:rsidP="00C85DAE">
            <w:r>
              <w:rPr>
                <w:rFonts w:hint="eastAsia"/>
              </w:rPr>
              <w:t>片栗粉　　　　　　　適量</w:t>
            </w:r>
          </w:p>
          <w:p w:rsidR="00635F88" w:rsidRDefault="00635F88" w:rsidP="00C85DAE"/>
          <w:p w:rsidR="00635F88" w:rsidRDefault="00635F88" w:rsidP="00C85DAE">
            <w:r>
              <w:rPr>
                <w:rFonts w:hint="eastAsia"/>
              </w:rPr>
              <w:t>ししとう　　　　　8本</w:t>
            </w:r>
          </w:p>
          <w:p w:rsidR="00635F88" w:rsidRDefault="00635F88" w:rsidP="00C85DAE">
            <w:r>
              <w:rPr>
                <w:rFonts w:hint="eastAsia"/>
              </w:rPr>
              <w:t>大根　　　　　　１／５本</w:t>
            </w:r>
          </w:p>
          <w:p w:rsidR="00635F88" w:rsidRPr="00635F88" w:rsidRDefault="00635F88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土生姜　　　　　　２０ｇ</w:t>
            </w:r>
          </w:p>
          <w:p w:rsidR="00635F88" w:rsidRPr="00635F88" w:rsidRDefault="00635F88" w:rsidP="00C85DAE">
            <w:pPr>
              <w:rPr>
                <w:rFonts w:hint="eastAsia"/>
              </w:rPr>
            </w:pPr>
          </w:p>
        </w:tc>
        <w:tc>
          <w:tcPr>
            <w:tcW w:w="4312" w:type="dxa"/>
          </w:tcPr>
          <w:p w:rsidR="00FC7988" w:rsidRDefault="00635F88" w:rsidP="00C85DAE">
            <w:r>
              <w:rPr>
                <w:rFonts w:hint="eastAsia"/>
              </w:rPr>
              <w:t>「天つゆ」</w:t>
            </w:r>
          </w:p>
          <w:p w:rsidR="00635F88" w:rsidRDefault="00635F88" w:rsidP="00C85DAE">
            <w:r>
              <w:rPr>
                <w:rFonts w:hint="eastAsia"/>
              </w:rPr>
              <w:t>出汁つゆ　　　　　１５０ｍｌ</w:t>
            </w:r>
          </w:p>
          <w:p w:rsidR="00635F88" w:rsidRPr="00635F88" w:rsidRDefault="00635F88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薄口醤油　　　　　大さじ２</w:t>
            </w:r>
          </w:p>
          <w:p w:rsidR="00C85DAE" w:rsidRDefault="00635F88" w:rsidP="00C85DAE">
            <w:r>
              <w:rPr>
                <w:rFonts w:hint="eastAsia"/>
              </w:rPr>
              <w:t>みりん　　　　　　大さじ２．５</w:t>
            </w:r>
          </w:p>
          <w:p w:rsidR="00C85DAE" w:rsidRDefault="00C85DAE" w:rsidP="00C85DAE"/>
          <w:p w:rsidR="00C85DAE" w:rsidRDefault="00635F88" w:rsidP="00C85DAE">
            <w:r>
              <w:rPr>
                <w:rFonts w:hint="eastAsia"/>
              </w:rPr>
              <w:t>揚げ油　　　　　　　適量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635F88">
        <w:rPr>
          <w:rFonts w:hint="eastAsia"/>
        </w:rPr>
        <w:t>1</w:t>
      </w:r>
      <w:r w:rsidR="00635F88">
        <w:t>2</w:t>
      </w:r>
      <w:r>
        <w:rPr>
          <w:rFonts w:hint="eastAsia"/>
        </w:rPr>
        <w:t>回</w:t>
      </w:r>
    </w:p>
    <w:p w:rsidR="00635F88" w:rsidRDefault="00C85DAE" w:rsidP="00C85DAE">
      <w:r>
        <w:rPr>
          <w:rFonts w:hint="eastAsia"/>
        </w:rPr>
        <w:t>【作り方】</w:t>
      </w:r>
    </w:p>
    <w:p w:rsidR="00635F88" w:rsidRDefault="00635F88" w:rsidP="00C85DAE">
      <w:r>
        <w:rPr>
          <w:rFonts w:hint="eastAsia"/>
        </w:rPr>
        <w:t>天つゆを沸騰させる</w:t>
      </w:r>
    </w:p>
    <w:p w:rsidR="00635F88" w:rsidRDefault="00635F88" w:rsidP="00C85DAE">
      <w:r>
        <w:rPr>
          <w:rFonts w:hint="eastAsia"/>
        </w:rPr>
        <w:t>大根は細かく下すざるに入れ水気を取る</w:t>
      </w:r>
    </w:p>
    <w:p w:rsidR="00635F88" w:rsidRDefault="00635F88" w:rsidP="00C85DAE">
      <w:r>
        <w:rPr>
          <w:rFonts w:hint="eastAsia"/>
        </w:rPr>
        <w:t>卵白はコシを切る卵白につけ、余分な水気を取り、粉をつけ余分な粉を取り</w:t>
      </w:r>
    </w:p>
    <w:p w:rsidR="00635F88" w:rsidRPr="00635F88" w:rsidRDefault="00635F88" w:rsidP="00C85DAE">
      <w:pPr>
        <w:rPr>
          <w:rFonts w:hint="eastAsia"/>
        </w:rPr>
      </w:pPr>
      <w:r>
        <w:rPr>
          <w:rFonts w:hint="eastAsia"/>
        </w:rPr>
        <w:t>ししとうは軸を取り穴をあけ素揚げ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981" w:rsidRDefault="001A2981" w:rsidP="005D6BA7">
      <w:pPr>
        <w:spacing w:after="0" w:line="240" w:lineRule="auto"/>
      </w:pPr>
      <w:r>
        <w:separator/>
      </w:r>
    </w:p>
  </w:endnote>
  <w:endnote w:type="continuationSeparator" w:id="0">
    <w:p w:rsidR="001A2981" w:rsidRDefault="001A2981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981" w:rsidRDefault="001A2981" w:rsidP="005D6BA7">
      <w:pPr>
        <w:spacing w:after="0" w:line="240" w:lineRule="auto"/>
      </w:pPr>
      <w:r>
        <w:separator/>
      </w:r>
    </w:p>
  </w:footnote>
  <w:footnote w:type="continuationSeparator" w:id="0">
    <w:p w:rsidR="001A2981" w:rsidRDefault="001A2981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88"/>
    <w:rsid w:val="00103D91"/>
    <w:rsid w:val="001A2981"/>
    <w:rsid w:val="005D6BA7"/>
    <w:rsid w:val="00635F88"/>
    <w:rsid w:val="00750545"/>
    <w:rsid w:val="00A83BDF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2163"/>
  <w15:chartTrackingRefBased/>
  <w15:docId w15:val="{844A7971-3F78-42A2-BD8E-0ACA6FB8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878E-DB1B-4813-BC66-B01332D4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2019-02-08T06:01:00Z</dcterms:created>
  <dcterms:modified xsi:type="dcterms:W3CDTF">2019-02-08T06:10:00Z</dcterms:modified>
</cp:coreProperties>
</file>