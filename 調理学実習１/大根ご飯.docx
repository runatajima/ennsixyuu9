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4218D6" w:rsidRDefault="004218D6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大根ご飯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4218D6">
              <w:rPr>
                <w:rFonts w:hint="eastAsia"/>
              </w:rPr>
              <w:t>４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4218D6" w:rsidP="00C85DAE">
            <w:r>
              <w:rPr>
                <w:rFonts w:hint="eastAsia"/>
              </w:rPr>
              <w:t>米　　　　　　　　２カップ</w:t>
            </w:r>
          </w:p>
          <w:p w:rsidR="004218D6" w:rsidRDefault="004218D6" w:rsidP="00C85DAE">
            <w:r>
              <w:rPr>
                <w:rFonts w:hint="eastAsia"/>
              </w:rPr>
              <w:t>大根　　　　　　　　１００ｇ</w:t>
            </w:r>
          </w:p>
          <w:p w:rsidR="004218D6" w:rsidRDefault="004218D6" w:rsidP="00C85DAE">
            <w:r>
              <w:rPr>
                <w:rFonts w:hint="eastAsia"/>
              </w:rPr>
              <w:t>油揚げ　　　　　　　１／４枚</w:t>
            </w:r>
          </w:p>
          <w:p w:rsidR="004218D6" w:rsidRPr="004218D6" w:rsidRDefault="004218D6" w:rsidP="00C85DAE">
            <w:pPr>
              <w:rPr>
                <w:rFonts w:hint="eastAsia"/>
              </w:rPr>
            </w:pPr>
          </w:p>
        </w:tc>
        <w:tc>
          <w:tcPr>
            <w:tcW w:w="4312" w:type="dxa"/>
          </w:tcPr>
          <w:p w:rsidR="004218D6" w:rsidRPr="004218D6" w:rsidRDefault="004218D6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「調味料」</w:t>
            </w:r>
          </w:p>
          <w:p w:rsidR="004218D6" w:rsidRPr="004218D6" w:rsidRDefault="004218D6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だし汁　　　　　　４４０ｍｌ</w:t>
            </w:r>
          </w:p>
          <w:p w:rsidR="00C85DAE" w:rsidRDefault="004218D6" w:rsidP="00C85DAE">
            <w:r>
              <w:rPr>
                <w:rFonts w:hint="eastAsia"/>
              </w:rPr>
              <w:t>薄口醤油　　　　　大さじ１</w:t>
            </w:r>
          </w:p>
          <w:p w:rsidR="00C85DAE" w:rsidRDefault="004218D6" w:rsidP="00C85DAE">
            <w:r>
              <w:rPr>
                <w:rFonts w:hint="eastAsia"/>
              </w:rPr>
              <w:t>塩　　　　　　　　少々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4218D6">
        <w:rPr>
          <w:rFonts w:hint="eastAsia"/>
        </w:rPr>
        <w:t>1</w:t>
      </w:r>
      <w:r w:rsidR="004218D6">
        <w:t>1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4218D6" w:rsidRPr="004218D6" w:rsidRDefault="004218D6" w:rsidP="00C85DAE">
      <w:pPr>
        <w:rPr>
          <w:rFonts w:hint="eastAsia"/>
        </w:rPr>
      </w:pPr>
      <w:r>
        <w:rPr>
          <w:rFonts w:hint="eastAsia"/>
        </w:rPr>
        <w:t>短冊切りにして、米に調味料大根を入れ炊く</w:t>
      </w:r>
      <w:bookmarkStart w:id="0" w:name="_GoBack"/>
      <w:bookmarkEnd w:id="0"/>
    </w:p>
    <w:p w:rsidR="00C85DAE" w:rsidRPr="00C85DAE" w:rsidRDefault="00C85DAE" w:rsidP="00C85DAE"/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1AE" w:rsidRDefault="001121AE" w:rsidP="005D6BA7">
      <w:pPr>
        <w:spacing w:after="0" w:line="240" w:lineRule="auto"/>
      </w:pPr>
      <w:r>
        <w:separator/>
      </w:r>
    </w:p>
  </w:endnote>
  <w:endnote w:type="continuationSeparator" w:id="0">
    <w:p w:rsidR="001121AE" w:rsidRDefault="001121AE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1AE" w:rsidRDefault="001121AE" w:rsidP="005D6BA7">
      <w:pPr>
        <w:spacing w:after="0" w:line="240" w:lineRule="auto"/>
      </w:pPr>
      <w:r>
        <w:separator/>
      </w:r>
    </w:p>
  </w:footnote>
  <w:footnote w:type="continuationSeparator" w:id="0">
    <w:p w:rsidR="001121AE" w:rsidRDefault="001121AE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D6"/>
    <w:rsid w:val="00103D91"/>
    <w:rsid w:val="001121AE"/>
    <w:rsid w:val="004218D6"/>
    <w:rsid w:val="005D6BA7"/>
    <w:rsid w:val="00750545"/>
    <w:rsid w:val="00A83BDF"/>
    <w:rsid w:val="00B81297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B2FA"/>
  <w15:chartTrackingRefBased/>
  <w15:docId w15:val="{D3AD04B2-F0F6-447A-9674-9C808DAC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9DBEF-6CF3-4A8D-94DA-596D799ED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2019-02-08T05:52:00Z</dcterms:created>
  <dcterms:modified xsi:type="dcterms:W3CDTF">2019-02-08T05:56:00Z</dcterms:modified>
</cp:coreProperties>
</file>