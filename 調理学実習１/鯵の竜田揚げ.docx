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0C7A6A" w:rsidRDefault="000C7A6A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鯵の竜田揚げ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</w:t>
            </w:r>
            <w:r w:rsidR="000C7A6A">
              <w:rPr>
                <w:rFonts w:hint="eastAsia"/>
              </w:rPr>
              <w:t>４</w:t>
            </w:r>
            <w:r>
              <w:rPr>
                <w:rFonts w:hint="eastAsia"/>
              </w:rPr>
              <w:t xml:space="preserve">　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0C7A6A" w:rsidP="00C85DAE">
            <w:r>
              <w:rPr>
                <w:rFonts w:hint="eastAsia"/>
              </w:rPr>
              <w:t>あじ（上身）　　　　適量</w:t>
            </w:r>
          </w:p>
          <w:p w:rsidR="000C7A6A" w:rsidRDefault="000C7A6A" w:rsidP="00C85DAE"/>
          <w:p w:rsidR="000C7A6A" w:rsidRDefault="000C7A6A" w:rsidP="00C85DAE">
            <w:r>
              <w:rPr>
                <w:rFonts w:hint="eastAsia"/>
              </w:rPr>
              <w:t>☆下味用</w:t>
            </w:r>
          </w:p>
          <w:p w:rsidR="000C7A6A" w:rsidRDefault="000C7A6A" w:rsidP="00C85DAE">
            <w:r>
              <w:rPr>
                <w:rFonts w:hint="eastAsia"/>
              </w:rPr>
              <w:t>酒　　　　　５０ｍｌ</w:t>
            </w:r>
          </w:p>
          <w:p w:rsidR="000C7A6A" w:rsidRDefault="000C7A6A" w:rsidP="00C85DAE">
            <w:r>
              <w:rPr>
                <w:rFonts w:hint="eastAsia"/>
              </w:rPr>
              <w:t>薄口醤油　　５０ｍｌ</w:t>
            </w:r>
          </w:p>
          <w:p w:rsidR="000C7A6A" w:rsidRPr="000C7A6A" w:rsidRDefault="000C7A6A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生姜汁　　　１０ｇ</w:t>
            </w:r>
          </w:p>
        </w:tc>
        <w:tc>
          <w:tcPr>
            <w:tcW w:w="4312" w:type="dxa"/>
          </w:tcPr>
          <w:p w:rsidR="000C7A6A" w:rsidRPr="000C7A6A" w:rsidRDefault="000C7A6A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片栗粉　　　　　適量</w:t>
            </w:r>
          </w:p>
          <w:p w:rsidR="00C85DAE" w:rsidRDefault="00C85DAE" w:rsidP="00C85DAE"/>
          <w:p w:rsidR="00C85DAE" w:rsidRDefault="000C7A6A" w:rsidP="00C85DAE">
            <w:r>
              <w:rPr>
                <w:rFonts w:hint="eastAsia"/>
              </w:rPr>
              <w:t>揚げ油　　　　　適量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0C7A6A">
        <w:rPr>
          <w:rFonts w:hint="eastAsia"/>
        </w:rPr>
        <w:t>6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0C7A6A" w:rsidRDefault="000C7A6A" w:rsidP="00C85DAE">
      <w:r>
        <w:rPr>
          <w:rFonts w:hint="eastAsia"/>
        </w:rPr>
        <w:t>斜めに切る　生姜を磨る　なるべく重ねないように下味をつける　皮が下で焼く</w:t>
      </w:r>
      <w:bookmarkStart w:id="0" w:name="_GoBack"/>
      <w:bookmarkEnd w:id="0"/>
    </w:p>
    <w:p w:rsidR="000C7A6A" w:rsidRPr="000C7A6A" w:rsidRDefault="000C7A6A" w:rsidP="00C85DAE">
      <w:pPr>
        <w:rPr>
          <w:rFonts w:hint="eastAsia"/>
        </w:rPr>
      </w:pPr>
    </w:p>
    <w:p w:rsidR="00C85DAE" w:rsidRPr="00C85DAE" w:rsidRDefault="00C85DAE" w:rsidP="00C85DAE"/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C7D" w:rsidRDefault="00610C7D" w:rsidP="005D6BA7">
      <w:pPr>
        <w:spacing w:after="0" w:line="240" w:lineRule="auto"/>
      </w:pPr>
      <w:r>
        <w:separator/>
      </w:r>
    </w:p>
  </w:endnote>
  <w:endnote w:type="continuationSeparator" w:id="0">
    <w:p w:rsidR="00610C7D" w:rsidRDefault="00610C7D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C7D" w:rsidRDefault="00610C7D" w:rsidP="005D6BA7">
      <w:pPr>
        <w:spacing w:after="0" w:line="240" w:lineRule="auto"/>
      </w:pPr>
      <w:r>
        <w:separator/>
      </w:r>
    </w:p>
  </w:footnote>
  <w:footnote w:type="continuationSeparator" w:id="0">
    <w:p w:rsidR="00610C7D" w:rsidRDefault="00610C7D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6A"/>
    <w:rsid w:val="000C7A6A"/>
    <w:rsid w:val="00103D91"/>
    <w:rsid w:val="005D6BA7"/>
    <w:rsid w:val="00610C7D"/>
    <w:rsid w:val="00750545"/>
    <w:rsid w:val="00A83BDF"/>
    <w:rsid w:val="00B81297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FCE7"/>
  <w15:chartTrackingRefBased/>
  <w15:docId w15:val="{8EB16D3C-9DCF-41B8-B942-7BBE457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39CF-6270-414A-B1FD-3A6A1B09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2019-02-08T03:49:00Z</dcterms:created>
  <dcterms:modified xsi:type="dcterms:W3CDTF">2019-02-08T03:56:00Z</dcterms:modified>
</cp:coreProperties>
</file>