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Y="445"/>
        <w:tblOverlap w:val="never"/>
        <w:tblW w:w="8625" w:type="dxa"/>
        <w:tblLook w:val="05A0" w:firstRow="1" w:lastRow="0" w:firstColumn="1" w:lastColumn="1" w:noHBand="0" w:noVBand="1"/>
      </w:tblPr>
      <w:tblGrid>
        <w:gridCol w:w="2303"/>
        <w:gridCol w:w="2010"/>
        <w:gridCol w:w="4312"/>
      </w:tblGrid>
      <w:tr w:rsidR="005D6BA7" w:rsidTr="00C85DAE">
        <w:trPr>
          <w:trHeight w:val="392"/>
        </w:trPr>
        <w:tc>
          <w:tcPr>
            <w:tcW w:w="2303" w:type="dxa"/>
          </w:tcPr>
          <w:p w:rsidR="005D6BA7" w:rsidRDefault="005D6BA7" w:rsidP="00C85DAE">
            <w:r>
              <w:rPr>
                <w:rFonts w:hint="eastAsia"/>
              </w:rPr>
              <w:t>献立・メニュー名</w:t>
            </w:r>
          </w:p>
        </w:tc>
        <w:tc>
          <w:tcPr>
            <w:tcW w:w="6322" w:type="dxa"/>
            <w:gridSpan w:val="2"/>
          </w:tcPr>
          <w:p w:rsidR="005D6BA7" w:rsidRDefault="00F21089" w:rsidP="00C85DAE">
            <w:r>
              <w:rPr>
                <w:rFonts w:hint="eastAsia"/>
              </w:rPr>
              <w:t>白身魚の海藻蒸し</w:t>
            </w:r>
          </w:p>
        </w:tc>
      </w:tr>
      <w:tr w:rsidR="005D6BA7" w:rsidTr="00C85DAE">
        <w:trPr>
          <w:trHeight w:val="411"/>
        </w:trPr>
        <w:tc>
          <w:tcPr>
            <w:tcW w:w="8625" w:type="dxa"/>
            <w:gridSpan w:val="3"/>
            <w:tcBorders>
              <w:bottom w:val="single" w:sz="4" w:space="0" w:color="auto"/>
            </w:tcBorders>
          </w:tcPr>
          <w:p w:rsidR="005D6BA7" w:rsidRDefault="005D6BA7" w:rsidP="00C85DAE">
            <w:r>
              <w:rPr>
                <w:rFonts w:hint="eastAsia"/>
              </w:rPr>
              <w:t xml:space="preserve">材料　　</w:t>
            </w:r>
            <w:r w:rsidR="00F21089">
              <w:rPr>
                <w:rFonts w:hint="eastAsia"/>
              </w:rPr>
              <w:t>１</w:t>
            </w:r>
            <w:r>
              <w:rPr>
                <w:rFonts w:hint="eastAsia"/>
              </w:rPr>
              <w:t>人分</w:t>
            </w:r>
          </w:p>
        </w:tc>
      </w:tr>
      <w:tr w:rsidR="00FC7988" w:rsidTr="00C85DAE">
        <w:trPr>
          <w:trHeight w:val="2544"/>
        </w:trPr>
        <w:tc>
          <w:tcPr>
            <w:tcW w:w="4313" w:type="dxa"/>
            <w:gridSpan w:val="2"/>
          </w:tcPr>
          <w:p w:rsidR="00FC7988" w:rsidRDefault="00F21089" w:rsidP="00C85DAE">
            <w:r>
              <w:rPr>
                <w:rFonts w:hint="eastAsia"/>
              </w:rPr>
              <w:t>白身魚　　　　　　　８０ｇ</w:t>
            </w:r>
          </w:p>
          <w:p w:rsidR="00F21089" w:rsidRDefault="00F21089" w:rsidP="00C85DAE">
            <w:r>
              <w:rPr>
                <w:rFonts w:hint="eastAsia"/>
              </w:rPr>
              <w:t>塩わかめ　　　　　　２０ｇ</w:t>
            </w:r>
          </w:p>
          <w:p w:rsidR="00F21089" w:rsidRDefault="00F21089" w:rsidP="00C85DAE">
            <w:r>
              <w:rPr>
                <w:rFonts w:hint="eastAsia"/>
              </w:rPr>
              <w:t>土生姜　　　　　　　５ｇ</w:t>
            </w:r>
          </w:p>
          <w:p w:rsidR="00F21089" w:rsidRDefault="00F21089" w:rsidP="00C85DAE"/>
          <w:p w:rsidR="00F21089" w:rsidRDefault="00F21089" w:rsidP="00C85DAE">
            <w:r>
              <w:rPr>
                <w:rFonts w:hint="eastAsia"/>
              </w:rPr>
              <w:t>しめじ　　　　　　　１パック</w:t>
            </w:r>
          </w:p>
          <w:p w:rsidR="00F21089" w:rsidRDefault="00F21089" w:rsidP="00C85DAE">
            <w:r>
              <w:rPr>
                <w:rFonts w:hint="eastAsia"/>
              </w:rPr>
              <w:t>えのきだけ　　　　　１／２袋</w:t>
            </w:r>
          </w:p>
          <w:p w:rsidR="00F21089" w:rsidRPr="00F21089" w:rsidRDefault="00F21089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白葱（江戸葱）　　　１／３本</w:t>
            </w:r>
          </w:p>
        </w:tc>
        <w:tc>
          <w:tcPr>
            <w:tcW w:w="4312" w:type="dxa"/>
          </w:tcPr>
          <w:p w:rsidR="00F21089" w:rsidRPr="00F21089" w:rsidRDefault="00F21089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酒　　　　　　　　　大さじ２</w:t>
            </w:r>
          </w:p>
          <w:p w:rsidR="00F21089" w:rsidRPr="00F21089" w:rsidRDefault="00F21089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塩コショウ　　　　　適量</w:t>
            </w:r>
          </w:p>
          <w:p w:rsidR="00C85DAE" w:rsidRDefault="00C85DAE" w:rsidP="00C85DAE"/>
          <w:p w:rsidR="00C85DAE" w:rsidRDefault="00F21089" w:rsidP="00C85DAE">
            <w:r>
              <w:rPr>
                <w:rFonts w:hint="eastAsia"/>
              </w:rPr>
              <w:t>ポン酢しょうゆ　　　８０ｍｌ</w:t>
            </w:r>
          </w:p>
          <w:p w:rsidR="00C85DAE" w:rsidRDefault="00C85DAE" w:rsidP="00C85DAE"/>
          <w:p w:rsidR="00C85DAE" w:rsidRDefault="00C85DAE" w:rsidP="00C85DAE"/>
          <w:p w:rsidR="00C85DAE" w:rsidRDefault="00C85DAE" w:rsidP="00C85DAE"/>
        </w:tc>
      </w:tr>
    </w:tbl>
    <w:p w:rsidR="00C85DAE" w:rsidRDefault="00C85DAE" w:rsidP="00C85DAE">
      <w:r>
        <w:rPr>
          <w:rFonts w:hint="eastAsia"/>
        </w:rPr>
        <w:t xml:space="preserve">第　</w:t>
      </w:r>
      <w:r w:rsidR="00F21089">
        <w:rPr>
          <w:rFonts w:hint="eastAsia"/>
        </w:rPr>
        <w:t>１１</w:t>
      </w:r>
      <w:r>
        <w:rPr>
          <w:rFonts w:hint="eastAsia"/>
        </w:rPr>
        <w:t>回</w:t>
      </w:r>
    </w:p>
    <w:p w:rsidR="00C85DAE" w:rsidRDefault="00C85DAE" w:rsidP="00C85DAE">
      <w:r>
        <w:rPr>
          <w:rFonts w:hint="eastAsia"/>
        </w:rPr>
        <w:t>【作り方】</w:t>
      </w:r>
    </w:p>
    <w:p w:rsidR="00F21089" w:rsidRDefault="00F21089" w:rsidP="00C85DAE">
      <w:r>
        <w:rPr>
          <w:rFonts w:hint="eastAsia"/>
        </w:rPr>
        <w:t>蒸すポイント</w:t>
      </w:r>
    </w:p>
    <w:p w:rsidR="00F21089" w:rsidRDefault="00F21089" w:rsidP="00C85DAE">
      <w:r w:rsidRPr="00F21089">
        <w:rPr>
          <w:rFonts w:hint="eastAsia"/>
          <w:color w:val="FF0000"/>
        </w:rPr>
        <w:t>メリット</w:t>
      </w:r>
      <w:r>
        <w:rPr>
          <w:rFonts w:hint="eastAsia"/>
          <w:color w:val="FF0000"/>
        </w:rPr>
        <w:t xml:space="preserve">　</w:t>
      </w:r>
      <w:r>
        <w:rPr>
          <w:rFonts w:hint="eastAsia"/>
        </w:rPr>
        <w:t>１形が崩れにくい</w:t>
      </w:r>
    </w:p>
    <w:p w:rsidR="00F21089" w:rsidRDefault="00F21089" w:rsidP="00C85DAE">
      <w:r>
        <w:rPr>
          <w:rFonts w:hint="eastAsia"/>
          <w:b/>
        </w:rPr>
        <w:t xml:space="preserve">　　　　　</w:t>
      </w:r>
      <w:r>
        <w:rPr>
          <w:rFonts w:hint="eastAsia"/>
        </w:rPr>
        <w:t>２ジューシーに仕上がる</w:t>
      </w:r>
    </w:p>
    <w:p w:rsidR="00F21089" w:rsidRDefault="00F21089" w:rsidP="00C85DAE">
      <w:r w:rsidRPr="00F21089">
        <w:rPr>
          <w:rFonts w:hint="eastAsia"/>
          <w:color w:val="0070C0"/>
        </w:rPr>
        <w:t>デメリット</w:t>
      </w:r>
      <w:r>
        <w:rPr>
          <w:rFonts w:hint="eastAsia"/>
          <w:color w:val="0070C0"/>
        </w:rPr>
        <w:t xml:space="preserve">　</w:t>
      </w:r>
      <w:r>
        <w:rPr>
          <w:rFonts w:hint="eastAsia"/>
        </w:rPr>
        <w:t>１加熱時間が長い</w:t>
      </w:r>
    </w:p>
    <w:p w:rsidR="00F21089" w:rsidRPr="00F21089" w:rsidRDefault="00F21089" w:rsidP="00C85DAE">
      <w:pPr>
        <w:rPr>
          <w:rFonts w:hint="eastAsia"/>
        </w:rPr>
      </w:pPr>
      <w:r>
        <w:rPr>
          <w:rFonts w:hint="eastAsia"/>
        </w:rPr>
        <w:t xml:space="preserve">　　　　　　２</w:t>
      </w:r>
      <w:r w:rsidR="008B271A">
        <w:rPr>
          <w:rFonts w:hint="eastAsia"/>
        </w:rPr>
        <w:t>アツアツで提供しにくい※器ごと蒸した場合は別</w:t>
      </w:r>
      <w:bookmarkStart w:id="0" w:name="_GoBack"/>
      <w:bookmarkEnd w:id="0"/>
    </w:p>
    <w:p w:rsidR="00C85DAE" w:rsidRPr="00C85DAE" w:rsidRDefault="00C85DAE" w:rsidP="00C85DAE"/>
    <w:sectPr w:rsidR="00C85DAE" w:rsidRPr="00C85DAE" w:rsidSect="00A83BDF">
      <w:headerReference w:type="default" r:id="rId7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095" w:rsidRDefault="00BE6095" w:rsidP="005D6BA7">
      <w:pPr>
        <w:spacing w:after="0" w:line="240" w:lineRule="auto"/>
      </w:pPr>
      <w:r>
        <w:separator/>
      </w:r>
    </w:p>
  </w:endnote>
  <w:endnote w:type="continuationSeparator" w:id="0">
    <w:p w:rsidR="00BE6095" w:rsidRDefault="00BE6095" w:rsidP="005D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095" w:rsidRDefault="00BE6095" w:rsidP="005D6BA7">
      <w:pPr>
        <w:spacing w:after="0" w:line="240" w:lineRule="auto"/>
      </w:pPr>
      <w:r>
        <w:separator/>
      </w:r>
    </w:p>
  </w:footnote>
  <w:footnote w:type="continuationSeparator" w:id="0">
    <w:p w:rsidR="00BE6095" w:rsidRDefault="00BE6095" w:rsidP="005D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 xml:space="preserve">大阪成蹊大学　フードコーディネート　1回生　　　　　</w:t>
    </w:r>
  </w:p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>調理額実習①</w:t>
    </w:r>
  </w:p>
  <w:p w:rsidR="005D6BA7" w:rsidRDefault="005D6BA7">
    <w:pPr>
      <w:pStyle w:val="a3"/>
    </w:pPr>
  </w:p>
  <w:p w:rsidR="005D6BA7" w:rsidRDefault="005D6B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89"/>
    <w:rsid w:val="00103D91"/>
    <w:rsid w:val="005D6BA7"/>
    <w:rsid w:val="00750545"/>
    <w:rsid w:val="008B271A"/>
    <w:rsid w:val="00A83BDF"/>
    <w:rsid w:val="00B81297"/>
    <w:rsid w:val="00BE6095"/>
    <w:rsid w:val="00C85DAE"/>
    <w:rsid w:val="00F21089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F9EC"/>
  <w15:chartTrackingRefBased/>
  <w15:docId w15:val="{CDC31E20-E598-42D9-ADA0-57C94928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5D6BA7"/>
  </w:style>
  <w:style w:type="paragraph" w:styleId="a5">
    <w:name w:val="footer"/>
    <w:basedOn w:val="a"/>
    <w:link w:val="a6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5D6BA7"/>
  </w:style>
  <w:style w:type="table" w:styleId="a7">
    <w:name w:val="Table Grid"/>
    <w:basedOn w:val="a1"/>
    <w:uiPriority w:val="39"/>
    <w:rsid w:val="005D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om\Desktop\&#35519;&#29702;&#23398;&#23455;&#32722;&#65297;\&#35519;&#29702;&#23398;&#23455;&#32722;&#65297;&#12288;&#12486;&#12531;&#12503;&#12524;&#8213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4FB4A-5CEA-4CB1-AE7C-722F8D92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調理学実習１　テンプレ―ト</Template>
  <TotalTime>11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iriom</dc:creator>
  <cp:keywords/>
  <dc:description/>
  <cp:lastModifiedBy>iriomoteyakiimo@gmail.com</cp:lastModifiedBy>
  <cp:revision>1</cp:revision>
  <dcterms:created xsi:type="dcterms:W3CDTF">2019-02-08T05:41:00Z</dcterms:created>
  <dcterms:modified xsi:type="dcterms:W3CDTF">2019-02-08T05:52:00Z</dcterms:modified>
</cp:coreProperties>
</file>