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08766C" w:rsidRDefault="0008766C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鶏のだし汁（ポトフ）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08766C">
              <w:rPr>
                <w:rFonts w:hint="eastAsia"/>
              </w:rPr>
              <w:t>1.2</w:t>
            </w:r>
            <w:r w:rsidR="0008766C">
              <w:rPr>
                <w:rFonts w:ascii="ＭＳ 明朝" w:eastAsia="ＭＳ 明朝" w:hAnsi="ＭＳ 明朝" w:cs="ＭＳ 明朝" w:hint="eastAsia"/>
              </w:rPr>
              <w:t>Ⅼ分</w:t>
            </w:r>
            <w:r w:rsidR="0008766C">
              <w:rPr>
                <w:rFonts w:hint="eastAsia"/>
              </w:rPr>
              <w:t>４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08766C" w:rsidP="00C85DAE">
            <w:r>
              <w:rPr>
                <w:rFonts w:hint="eastAsia"/>
              </w:rPr>
              <w:t>鶏ガラ（骨付き鶏もも肉）　　　　4本</w:t>
            </w:r>
          </w:p>
          <w:p w:rsidR="0008766C" w:rsidRDefault="0008766C" w:rsidP="00C85DAE">
            <w:r>
              <w:rPr>
                <w:rFonts w:hint="eastAsia"/>
              </w:rPr>
              <w:t>玉ねぎ　　　　　　　　　　　　　1個</w:t>
            </w:r>
          </w:p>
          <w:p w:rsidR="0008766C" w:rsidRDefault="0008766C" w:rsidP="00C85DAE">
            <w:r>
              <w:rPr>
                <w:rFonts w:hint="eastAsia"/>
              </w:rPr>
              <w:t>人参　　　　　　　　　　　　　2/1本</w:t>
            </w:r>
          </w:p>
          <w:p w:rsidR="0008766C" w:rsidRDefault="0008766C" w:rsidP="00C85DAE">
            <w:r>
              <w:rPr>
                <w:rFonts w:hint="eastAsia"/>
              </w:rPr>
              <w:t>セロリ　　　　　　　　　　　　2/1本</w:t>
            </w:r>
          </w:p>
          <w:p w:rsidR="0008766C" w:rsidRDefault="0008766C" w:rsidP="00C85DAE">
            <w:r>
              <w:rPr>
                <w:rFonts w:hint="eastAsia"/>
              </w:rPr>
              <w:t>ブーケガルニ　　　　　　　　　　1個</w:t>
            </w:r>
          </w:p>
          <w:p w:rsidR="0008766C" w:rsidRDefault="0008766C" w:rsidP="00C85DAE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hint="eastAsia"/>
              </w:rPr>
              <w:t>水　　　　　　　　　　　　1.5～1.8</w:t>
            </w:r>
            <w:r>
              <w:rPr>
                <w:rFonts w:ascii="ＭＳ 明朝" w:eastAsia="ＭＳ 明朝" w:hAnsi="ＭＳ 明朝" w:cs="ＭＳ 明朝" w:hint="eastAsia"/>
              </w:rPr>
              <w:t>Ⅼ</w:t>
            </w:r>
          </w:p>
          <w:p w:rsidR="0008766C" w:rsidRPr="0008766C" w:rsidRDefault="0008766C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塩　　　　　　　　　　　　　一つまみ</w:t>
            </w:r>
          </w:p>
        </w:tc>
        <w:tc>
          <w:tcPr>
            <w:tcW w:w="4312" w:type="dxa"/>
          </w:tcPr>
          <w:p w:rsidR="00FC7988" w:rsidRDefault="0008766C" w:rsidP="00C85DAE">
            <w:r>
              <w:rPr>
                <w:rFonts w:hint="eastAsia"/>
              </w:rPr>
              <w:t>☆ブーケガルニ用</w:t>
            </w:r>
          </w:p>
          <w:p w:rsidR="0008766C" w:rsidRPr="0008766C" w:rsidRDefault="0008766C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セロリ　　　　　　　　　　　　適量</w:t>
            </w:r>
          </w:p>
          <w:p w:rsidR="00C85DAE" w:rsidRDefault="0008766C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タイム　　　　　　　　　　　　１枝</w:t>
            </w:r>
          </w:p>
          <w:p w:rsidR="00C85DAE" w:rsidRDefault="0008766C" w:rsidP="00C85DAE">
            <w:r>
              <w:rPr>
                <w:rFonts w:hint="eastAsia"/>
              </w:rPr>
              <w:t>ローリエ　　　　　　　　　　　１枚</w:t>
            </w:r>
          </w:p>
          <w:p w:rsidR="00C85DAE" w:rsidRDefault="0008766C" w:rsidP="00C85DAE">
            <w:r>
              <w:rPr>
                <w:rFonts w:hint="eastAsia"/>
              </w:rPr>
              <w:t>パセリの軸　　　　　　　　4／1枝分</w:t>
            </w:r>
          </w:p>
          <w:p w:rsidR="0008766C" w:rsidRDefault="0008766C" w:rsidP="00C85DAE"/>
          <w:p w:rsidR="0008766C" w:rsidRDefault="0008766C" w:rsidP="00C85DAE">
            <w:r>
              <w:rPr>
                <w:rFonts w:hint="eastAsia"/>
              </w:rPr>
              <w:t>☆ポトフ用</w:t>
            </w:r>
          </w:p>
          <w:p w:rsidR="0008766C" w:rsidRPr="0008766C" w:rsidRDefault="0008766C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あらびきソーセージ　　　　　　4本</w:t>
            </w:r>
          </w:p>
          <w:p w:rsidR="00C85DAE" w:rsidRDefault="0008766C" w:rsidP="00C85DAE">
            <w:r>
              <w:rPr>
                <w:rFonts w:hint="eastAsia"/>
              </w:rPr>
              <w:t>粒マスタード　　　　　　　　　20ｇ</w:t>
            </w:r>
          </w:p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08766C">
        <w:rPr>
          <w:rFonts w:hint="eastAsia"/>
        </w:rPr>
        <w:t>5</w:t>
      </w:r>
      <w:r>
        <w:rPr>
          <w:rFonts w:hint="eastAsia"/>
        </w:rPr>
        <w:t>回</w:t>
      </w:r>
      <w:r w:rsidR="0008766C">
        <w:rPr>
          <w:rFonts w:hint="eastAsia"/>
        </w:rPr>
        <w:t xml:space="preserve">　</w:t>
      </w:r>
    </w:p>
    <w:p w:rsidR="00C85DAE" w:rsidRDefault="00C85DAE" w:rsidP="00C85DAE">
      <w:r>
        <w:rPr>
          <w:rFonts w:hint="eastAsia"/>
        </w:rPr>
        <w:t>【作り方】</w:t>
      </w:r>
    </w:p>
    <w:p w:rsidR="00C85DAE" w:rsidRDefault="007F6B4A" w:rsidP="008F41FE">
      <w:pPr>
        <w:pStyle w:val="a8"/>
        <w:numPr>
          <w:ilvl w:val="0"/>
          <w:numId w:val="1"/>
        </w:numPr>
      </w:pPr>
      <w:r>
        <w:rPr>
          <w:rFonts w:hint="eastAsia"/>
        </w:rPr>
        <w:t>セロリとタイム、ローリエをセロリの葉で巻きタコ糸で巻き付けるそし</w:t>
      </w:r>
      <w:r w:rsidR="008F41FE">
        <w:rPr>
          <w:rFonts w:hint="eastAsia"/>
        </w:rPr>
        <w:t xml:space="preserve">　　　　　　　　　　　　　　</w:t>
      </w:r>
      <w:r>
        <w:rPr>
          <w:rFonts w:hint="eastAsia"/>
        </w:rPr>
        <w:t xml:space="preserve">　</w:t>
      </w:r>
      <w:r w:rsidR="008F41FE">
        <w:rPr>
          <w:rFonts w:hint="eastAsia"/>
        </w:rPr>
        <w:t xml:space="preserve">　　　　　　　</w:t>
      </w:r>
      <w:r>
        <w:rPr>
          <w:rFonts w:hint="eastAsia"/>
        </w:rPr>
        <w:t>て糸を長めに切る</w:t>
      </w:r>
    </w:p>
    <w:p w:rsidR="007F6B4A" w:rsidRDefault="007F6B4A" w:rsidP="007F6B4A">
      <w:pPr>
        <w:pStyle w:val="a8"/>
        <w:numPr>
          <w:ilvl w:val="0"/>
          <w:numId w:val="1"/>
        </w:numPr>
      </w:pPr>
      <w:r>
        <w:rPr>
          <w:rFonts w:hint="eastAsia"/>
        </w:rPr>
        <w:t>皮を上にして、はみ出したところを、とり除く</w:t>
      </w:r>
    </w:p>
    <w:p w:rsidR="007F6B4A" w:rsidRDefault="007F6B4A" w:rsidP="007F6B4A">
      <w:pPr>
        <w:pStyle w:val="a8"/>
        <w:ind w:left="792"/>
      </w:pPr>
      <w:r>
        <w:rPr>
          <w:rFonts w:hint="eastAsia"/>
        </w:rPr>
        <w:t xml:space="preserve">　　　骨の内側から切り込みを入れる</w:t>
      </w:r>
    </w:p>
    <w:p w:rsidR="007F6B4A" w:rsidRDefault="007F6B4A" w:rsidP="007F6B4A">
      <w:pPr>
        <w:pStyle w:val="a8"/>
        <w:ind w:left="792"/>
      </w:pPr>
      <w:r>
        <w:rPr>
          <w:rFonts w:hint="eastAsia"/>
        </w:rPr>
        <w:t xml:space="preserve">　　　外側から切り込みを入れる</w:t>
      </w:r>
    </w:p>
    <w:p w:rsidR="007F6B4A" w:rsidRDefault="007F6B4A" w:rsidP="007F6B4A">
      <w:pPr>
        <w:pStyle w:val="a8"/>
        <w:ind w:left="792"/>
      </w:pPr>
      <w:r>
        <w:rPr>
          <w:rFonts w:hint="eastAsia"/>
        </w:rPr>
        <w:t xml:space="preserve">　　　骨がきれいに見える状態　関節を切る</w:t>
      </w:r>
    </w:p>
    <w:p w:rsidR="007F6B4A" w:rsidRDefault="007F6B4A" w:rsidP="007F6B4A">
      <w:pPr>
        <w:pStyle w:val="a8"/>
        <w:numPr>
          <w:ilvl w:val="0"/>
          <w:numId w:val="1"/>
        </w:numPr>
      </w:pPr>
      <w:r>
        <w:rPr>
          <w:rFonts w:hint="eastAsia"/>
        </w:rPr>
        <w:t>水でさっと洗う</w:t>
      </w:r>
    </w:p>
    <w:p w:rsidR="007F6B4A" w:rsidRDefault="007F6B4A" w:rsidP="007F6B4A">
      <w:pPr>
        <w:pStyle w:val="a8"/>
        <w:numPr>
          <w:ilvl w:val="0"/>
          <w:numId w:val="1"/>
        </w:numPr>
      </w:pPr>
      <w:r>
        <w:rPr>
          <w:rFonts w:hint="eastAsia"/>
        </w:rPr>
        <w:t>火を強火</w:t>
      </w:r>
      <w:r w:rsidR="00C35BC6">
        <w:rPr>
          <w:rFonts w:hint="eastAsia"/>
        </w:rPr>
        <w:t>でこんがりするまで焼きいったん取り出し</w:t>
      </w:r>
    </w:p>
    <w:p w:rsidR="007F6B4A" w:rsidRDefault="008F41FE" w:rsidP="007F6B4A">
      <w:pPr>
        <w:pStyle w:val="a8"/>
        <w:numPr>
          <w:ilvl w:val="0"/>
          <w:numId w:val="1"/>
        </w:numPr>
      </w:pPr>
      <w:r>
        <w:rPr>
          <w:rFonts w:hint="eastAsia"/>
        </w:rPr>
        <w:t>玉ねぎをくし切り、人参を２ｃｍ乱切り転がしながら</w:t>
      </w:r>
    </w:p>
    <w:p w:rsidR="008F41FE" w:rsidRDefault="008F41FE" w:rsidP="007F6B4A">
      <w:pPr>
        <w:pStyle w:val="a8"/>
        <w:numPr>
          <w:ilvl w:val="0"/>
          <w:numId w:val="1"/>
        </w:numPr>
      </w:pPr>
      <w:r>
        <w:rPr>
          <w:rFonts w:hint="eastAsia"/>
        </w:rPr>
        <w:t>セロリの筋を取るセロリ大きめ3センチ</w:t>
      </w:r>
      <w:r w:rsidR="00C35BC6">
        <w:rPr>
          <w:rFonts w:hint="eastAsia"/>
        </w:rPr>
        <w:t>に切ります</w:t>
      </w:r>
    </w:p>
    <w:p w:rsidR="008F41FE" w:rsidRPr="007F6B4A" w:rsidRDefault="00C35BC6" w:rsidP="007F6B4A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玉ねぎ、にんじん、セロリに順に入れ炒めセロリの色が透き通ってきたら水、ブーケガルニ、</w:t>
      </w:r>
      <w:r w:rsidR="003436D1">
        <w:rPr>
          <w:rFonts w:hint="eastAsia"/>
        </w:rPr>
        <w:t>ソーセージ、</w:t>
      </w:r>
      <w:bookmarkStart w:id="0" w:name="_GoBack"/>
      <w:bookmarkEnd w:id="0"/>
      <w:r>
        <w:rPr>
          <w:rFonts w:hint="eastAsia"/>
        </w:rPr>
        <w:t>鶏を入れる</w:t>
      </w:r>
      <w:r w:rsidR="003436D1">
        <w:rPr>
          <w:rFonts w:hint="eastAsia"/>
        </w:rPr>
        <w:t>アク</w:t>
      </w:r>
      <w:r>
        <w:rPr>
          <w:rFonts w:hint="eastAsia"/>
        </w:rPr>
        <w:t>を取り</w:t>
      </w:r>
      <w:r w:rsidR="003436D1">
        <w:rPr>
          <w:rFonts w:hint="eastAsia"/>
        </w:rPr>
        <w:t>、沸騰してから弱火にし、15分煮込む</w:t>
      </w:r>
    </w:p>
    <w:p w:rsidR="007F6B4A" w:rsidRPr="007F6B4A" w:rsidRDefault="007F6B4A" w:rsidP="007F6B4A">
      <w:pPr>
        <w:pStyle w:val="a8"/>
        <w:ind w:left="792"/>
        <w:rPr>
          <w:rFonts w:hint="eastAsia"/>
        </w:rPr>
      </w:pPr>
    </w:p>
    <w:sectPr w:rsidR="007F6B4A" w:rsidRPr="007F6B4A" w:rsidSect="00A83BDF">
      <w:headerReference w:type="default" r:id="rId8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F19" w:rsidRDefault="00CA3F19" w:rsidP="005D6BA7">
      <w:pPr>
        <w:spacing w:after="0" w:line="240" w:lineRule="auto"/>
      </w:pPr>
      <w:r>
        <w:separator/>
      </w:r>
    </w:p>
  </w:endnote>
  <w:endnote w:type="continuationSeparator" w:id="0">
    <w:p w:rsidR="00CA3F19" w:rsidRDefault="00CA3F19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F19" w:rsidRDefault="00CA3F19" w:rsidP="005D6BA7">
      <w:pPr>
        <w:spacing w:after="0" w:line="240" w:lineRule="auto"/>
      </w:pPr>
      <w:r>
        <w:separator/>
      </w:r>
    </w:p>
  </w:footnote>
  <w:footnote w:type="continuationSeparator" w:id="0">
    <w:p w:rsidR="00CA3F19" w:rsidRDefault="00CA3F19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246F1"/>
    <w:multiLevelType w:val="hybridMultilevel"/>
    <w:tmpl w:val="48C08278"/>
    <w:lvl w:ilvl="0" w:tplc="02A61A00">
      <w:start w:val="1"/>
      <w:numFmt w:val="decimalFullWidth"/>
      <w:lvlText w:val="%1．"/>
      <w:lvlJc w:val="left"/>
      <w:pPr>
        <w:ind w:left="792" w:hanging="432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6C"/>
    <w:rsid w:val="0008766C"/>
    <w:rsid w:val="00103D91"/>
    <w:rsid w:val="003436D1"/>
    <w:rsid w:val="005D6BA7"/>
    <w:rsid w:val="00750545"/>
    <w:rsid w:val="007F6B4A"/>
    <w:rsid w:val="008F41FE"/>
    <w:rsid w:val="00A83BDF"/>
    <w:rsid w:val="00B81297"/>
    <w:rsid w:val="00C35BC6"/>
    <w:rsid w:val="00C85DAE"/>
    <w:rsid w:val="00CA3F19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F6E3"/>
  <w15:chartTrackingRefBased/>
  <w15:docId w15:val="{BB1C3EF2-7AEE-4F5F-9E99-B5EAFB31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02738-2501-47B8-9D7F-D8458C39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48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2019-02-08T02:56:00Z</dcterms:created>
  <dcterms:modified xsi:type="dcterms:W3CDTF">2019-02-08T03:44:00Z</dcterms:modified>
</cp:coreProperties>
</file>