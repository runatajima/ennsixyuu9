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Pr="00357DCB" w:rsidRDefault="00357DCB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チキンピラフ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357DCB">
              <w:rPr>
                <w:rFonts w:hint="eastAsia"/>
              </w:rPr>
              <w:t>4</w:t>
            </w:r>
            <w:r>
              <w:rPr>
                <w:rFonts w:hint="eastAsia"/>
              </w:rPr>
              <w:t>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357DCB" w:rsidP="00C85DAE">
            <w:r>
              <w:rPr>
                <w:rFonts w:hint="eastAsia"/>
              </w:rPr>
              <w:t>米　　　　　　　　　　２カップ</w:t>
            </w:r>
          </w:p>
          <w:p w:rsidR="00357DCB" w:rsidRDefault="00357DCB" w:rsidP="00C85DAE">
            <w:r>
              <w:rPr>
                <w:rFonts w:hint="eastAsia"/>
              </w:rPr>
              <w:t>ニンニク　　　　　　　１／２片</w:t>
            </w:r>
          </w:p>
          <w:p w:rsidR="00357DCB" w:rsidRDefault="00357DCB" w:rsidP="00C85DAE">
            <w:r>
              <w:rPr>
                <w:rFonts w:hint="eastAsia"/>
              </w:rPr>
              <w:t>玉ねぎ　　　　　　　　１個</w:t>
            </w:r>
          </w:p>
          <w:p w:rsidR="00357DCB" w:rsidRDefault="00357DCB" w:rsidP="00C85DAE">
            <w:r>
              <w:rPr>
                <w:rFonts w:hint="eastAsia"/>
              </w:rPr>
              <w:t>鶏モモ（骨なし）　　　１．５枚</w:t>
            </w:r>
          </w:p>
          <w:p w:rsidR="00357DCB" w:rsidRDefault="00357DCB" w:rsidP="00C85DAE">
            <w:r>
              <w:rPr>
                <w:rFonts w:hint="eastAsia"/>
              </w:rPr>
              <w:t>マッシュルーム　　　　１パック</w:t>
            </w:r>
          </w:p>
          <w:p w:rsidR="00357DCB" w:rsidRDefault="00357DCB" w:rsidP="00C85DAE">
            <w:r>
              <w:rPr>
                <w:rFonts w:hint="eastAsia"/>
              </w:rPr>
              <w:t>赤ピーマン　　　　　　２個</w:t>
            </w:r>
          </w:p>
          <w:p w:rsidR="00357DCB" w:rsidRDefault="00357DCB" w:rsidP="00C85DAE">
            <w:r>
              <w:rPr>
                <w:rFonts w:hint="eastAsia"/>
              </w:rPr>
              <w:t>緑ピーマン　　　　　　２個</w:t>
            </w:r>
          </w:p>
          <w:p w:rsidR="00357DCB" w:rsidRDefault="00357DCB" w:rsidP="00C85DAE">
            <w:r>
              <w:rPr>
                <w:rFonts w:hint="eastAsia"/>
              </w:rPr>
              <w:t>バター　　　　　　　　４０ｇ</w:t>
            </w:r>
          </w:p>
          <w:p w:rsidR="00357DCB" w:rsidRDefault="00357DCB" w:rsidP="00C85DAE">
            <w:r>
              <w:rPr>
                <w:rFonts w:hint="eastAsia"/>
              </w:rPr>
              <w:t>ブイヨン　　　　　　　４００ｍｌ</w:t>
            </w:r>
          </w:p>
          <w:p w:rsidR="00357DCB" w:rsidRDefault="00357DCB" w:rsidP="00C85DAE"/>
          <w:p w:rsidR="00357DCB" w:rsidRPr="00357DCB" w:rsidRDefault="00357DCB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サラダ油　　　　　　　　適量</w:t>
            </w:r>
          </w:p>
        </w:tc>
        <w:tc>
          <w:tcPr>
            <w:tcW w:w="4312" w:type="dxa"/>
          </w:tcPr>
          <w:p w:rsidR="00FC7988" w:rsidRDefault="00357DCB" w:rsidP="00C85DAE">
            <w:r>
              <w:rPr>
                <w:rFonts w:hint="eastAsia"/>
              </w:rPr>
              <w:t>パセリ　　　　　　　　１枝</w:t>
            </w:r>
          </w:p>
          <w:p w:rsidR="00357DCB" w:rsidRDefault="00357DCB" w:rsidP="00C85DAE"/>
          <w:p w:rsidR="00357DCB" w:rsidRPr="00357DCB" w:rsidRDefault="00357DCB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塩コショウ　　　　　　　適量</w:t>
            </w:r>
          </w:p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357DCB">
        <w:rPr>
          <w:rFonts w:hint="eastAsia"/>
        </w:rPr>
        <w:t>9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  <w:r w:rsidR="0070754E">
        <w:rPr>
          <w:rFonts w:hint="eastAsia"/>
        </w:rPr>
        <w:t xml:space="preserve">　ピラフ　米：水＝１：１</w:t>
      </w:r>
      <w:bookmarkStart w:id="0" w:name="_GoBack"/>
      <w:bookmarkEnd w:id="0"/>
    </w:p>
    <w:p w:rsidR="00C85DAE" w:rsidRDefault="00357DCB" w:rsidP="00357DCB">
      <w:pPr>
        <w:pStyle w:val="a8"/>
        <w:numPr>
          <w:ilvl w:val="0"/>
          <w:numId w:val="1"/>
        </w:numPr>
      </w:pPr>
      <w:r>
        <w:rPr>
          <w:rFonts w:hint="eastAsia"/>
        </w:rPr>
        <w:t>ニンニクをみじん切り</w:t>
      </w:r>
    </w:p>
    <w:p w:rsidR="00357DCB" w:rsidRDefault="00357DCB" w:rsidP="00357DCB">
      <w:pPr>
        <w:pStyle w:val="a8"/>
        <w:numPr>
          <w:ilvl w:val="0"/>
          <w:numId w:val="1"/>
        </w:numPr>
      </w:pPr>
      <w:r>
        <w:rPr>
          <w:rFonts w:hint="eastAsia"/>
        </w:rPr>
        <w:t>ニンニクとバターを一緒に入れ火にかける（弱火）</w:t>
      </w:r>
    </w:p>
    <w:p w:rsidR="00357DCB" w:rsidRDefault="00357DCB" w:rsidP="00357DCB">
      <w:pPr>
        <w:pStyle w:val="a8"/>
        <w:numPr>
          <w:ilvl w:val="0"/>
          <w:numId w:val="1"/>
        </w:numPr>
      </w:pPr>
      <w:r>
        <w:rPr>
          <w:rFonts w:hint="eastAsia"/>
        </w:rPr>
        <w:t>玉ねぎみじん切り２が香りが出たら鶏モモをすべて入れる</w:t>
      </w:r>
    </w:p>
    <w:p w:rsidR="00357DCB" w:rsidRDefault="0070754E" w:rsidP="00357DCB">
      <w:pPr>
        <w:pStyle w:val="a8"/>
        <w:numPr>
          <w:ilvl w:val="0"/>
          <w:numId w:val="1"/>
        </w:numPr>
      </w:pPr>
      <w:r>
        <w:rPr>
          <w:rFonts w:hint="eastAsia"/>
        </w:rPr>
        <w:t>野菜を入れ、</w:t>
      </w:r>
      <w:r w:rsidR="00357DCB">
        <w:rPr>
          <w:rFonts w:hint="eastAsia"/>
        </w:rPr>
        <w:t>しっかりと炒め表面の色が変わるまで</w:t>
      </w:r>
    </w:p>
    <w:p w:rsidR="0070754E" w:rsidRDefault="0070754E" w:rsidP="00357DCB">
      <w:pPr>
        <w:pStyle w:val="a8"/>
        <w:numPr>
          <w:ilvl w:val="0"/>
          <w:numId w:val="1"/>
        </w:numPr>
      </w:pPr>
      <w:r>
        <w:rPr>
          <w:rFonts w:hint="eastAsia"/>
        </w:rPr>
        <w:t>マッシュルームを加える軽くなじませる</w:t>
      </w:r>
    </w:p>
    <w:p w:rsidR="0070754E" w:rsidRDefault="0070754E" w:rsidP="00357DCB">
      <w:pPr>
        <w:pStyle w:val="a8"/>
        <w:numPr>
          <w:ilvl w:val="0"/>
          <w:numId w:val="1"/>
        </w:numPr>
      </w:pPr>
      <w:r>
        <w:rPr>
          <w:rFonts w:hint="eastAsia"/>
        </w:rPr>
        <w:t>米を入れる水分を絡ませる　塩コショウで味を調える</w:t>
      </w:r>
    </w:p>
    <w:p w:rsidR="0070754E" w:rsidRDefault="0070754E" w:rsidP="0070754E">
      <w:pPr>
        <w:pStyle w:val="a8"/>
        <w:ind w:left="792"/>
      </w:pPr>
    </w:p>
    <w:p w:rsidR="0070754E" w:rsidRDefault="0070754E" w:rsidP="0070754E">
      <w:pPr>
        <w:pStyle w:val="a8"/>
        <w:ind w:left="792"/>
      </w:pPr>
      <w:r>
        <w:rPr>
          <w:rFonts w:hint="eastAsia"/>
        </w:rPr>
        <w:t>メモ</w:t>
      </w:r>
    </w:p>
    <w:p w:rsidR="0070754E" w:rsidRDefault="0070754E" w:rsidP="0070754E">
      <w:pPr>
        <w:pStyle w:val="a8"/>
        <w:ind w:left="792"/>
      </w:pPr>
      <w:r>
        <w:rPr>
          <w:rFonts w:hint="eastAsia"/>
        </w:rPr>
        <w:t>☆ピラフの場合は、仕上げにフライパンで軽く炒めるという調理工程があるので、水分が多いと作業がしにくくなるので、水分量は１割増しではなく、同じ割合で炊くようにする。</w:t>
      </w:r>
    </w:p>
    <w:p w:rsidR="0070754E" w:rsidRPr="0070754E" w:rsidRDefault="0070754E" w:rsidP="0070754E">
      <w:pPr>
        <w:pStyle w:val="a8"/>
        <w:ind w:left="792"/>
        <w:rPr>
          <w:rFonts w:hint="eastAsia"/>
          <w:u w:val="double"/>
        </w:rPr>
      </w:pPr>
      <w:r w:rsidRPr="0070754E">
        <w:rPr>
          <w:rFonts w:hint="eastAsia"/>
          <w:u w:val="double"/>
        </w:rPr>
        <w:t>米と水＝１：１</w:t>
      </w:r>
    </w:p>
    <w:sectPr w:rsidR="0070754E" w:rsidRPr="0070754E" w:rsidSect="00A83BDF">
      <w:headerReference w:type="default" r:id="rId8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AED" w:rsidRDefault="002B5AED" w:rsidP="005D6BA7">
      <w:pPr>
        <w:spacing w:after="0" w:line="240" w:lineRule="auto"/>
      </w:pPr>
      <w:r>
        <w:separator/>
      </w:r>
    </w:p>
  </w:endnote>
  <w:endnote w:type="continuationSeparator" w:id="0">
    <w:p w:rsidR="002B5AED" w:rsidRDefault="002B5AED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AED" w:rsidRDefault="002B5AED" w:rsidP="005D6BA7">
      <w:pPr>
        <w:spacing w:after="0" w:line="240" w:lineRule="auto"/>
      </w:pPr>
      <w:r>
        <w:separator/>
      </w:r>
    </w:p>
  </w:footnote>
  <w:footnote w:type="continuationSeparator" w:id="0">
    <w:p w:rsidR="002B5AED" w:rsidRDefault="002B5AED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D4550"/>
    <w:multiLevelType w:val="hybridMultilevel"/>
    <w:tmpl w:val="4ABA4710"/>
    <w:lvl w:ilvl="0" w:tplc="46E41104">
      <w:start w:val="1"/>
      <w:numFmt w:val="decimalFullWidth"/>
      <w:lvlText w:val="%1．"/>
      <w:lvlJc w:val="left"/>
      <w:pPr>
        <w:ind w:left="792" w:hanging="432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CB"/>
    <w:rsid w:val="00103D91"/>
    <w:rsid w:val="002B5AED"/>
    <w:rsid w:val="00357DCB"/>
    <w:rsid w:val="005D6BA7"/>
    <w:rsid w:val="0070754E"/>
    <w:rsid w:val="00750545"/>
    <w:rsid w:val="00A83BDF"/>
    <w:rsid w:val="00B81297"/>
    <w:rsid w:val="00C85DAE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DC64"/>
  <w15:chartTrackingRefBased/>
  <w15:docId w15:val="{E12CBDB4-8235-42EE-9AE8-98A5099B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69791-5B72-4258-ACCF-3F5263D2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17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2019-02-08T04:51:00Z</dcterms:created>
  <dcterms:modified xsi:type="dcterms:W3CDTF">2019-02-08T05:08:00Z</dcterms:modified>
</cp:coreProperties>
</file>