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pPr w:leftFromText="180" w:rightFromText="180" w:vertAnchor="text" w:horzAnchor="margin" w:tblpY="445"/>
        <w:tblOverlap w:val="never"/>
        <w:tblW w:w="8625" w:type="dxa"/>
        <w:tblLook w:val="05A0" w:firstRow="1" w:lastRow="0" w:firstColumn="1" w:lastColumn="1" w:noHBand="0" w:noVBand="1"/>
      </w:tblPr>
      <w:tblGrid>
        <w:gridCol w:w="2303"/>
        <w:gridCol w:w="2010"/>
        <w:gridCol w:w="4312"/>
      </w:tblGrid>
      <w:tr w:rsidR="005D6BA7" w:rsidTr="00C85DAE">
        <w:trPr>
          <w:trHeight w:val="392"/>
        </w:trPr>
        <w:tc>
          <w:tcPr>
            <w:tcW w:w="2303" w:type="dxa"/>
          </w:tcPr>
          <w:p w:rsidR="005D6BA7" w:rsidRDefault="005D6BA7" w:rsidP="00C85DAE">
            <w:r>
              <w:rPr>
                <w:rFonts w:hint="eastAsia"/>
              </w:rPr>
              <w:t>献立・メニュー名</w:t>
            </w:r>
          </w:p>
        </w:tc>
        <w:tc>
          <w:tcPr>
            <w:tcW w:w="6322" w:type="dxa"/>
            <w:gridSpan w:val="2"/>
          </w:tcPr>
          <w:p w:rsidR="005D6BA7" w:rsidRPr="00596AA7" w:rsidRDefault="00596AA7" w:rsidP="00C85DAE">
            <w:pPr>
              <w:rPr>
                <w:rFonts w:hint="eastAsia"/>
              </w:rPr>
            </w:pPr>
            <w:r>
              <w:rPr>
                <w:rFonts w:hint="eastAsia"/>
              </w:rPr>
              <w:t>キャベツの千切り（コールスローサラダ）</w:t>
            </w:r>
          </w:p>
        </w:tc>
      </w:tr>
      <w:tr w:rsidR="005D6BA7" w:rsidTr="00C85DAE">
        <w:trPr>
          <w:trHeight w:val="411"/>
        </w:trPr>
        <w:tc>
          <w:tcPr>
            <w:tcW w:w="8625" w:type="dxa"/>
            <w:gridSpan w:val="3"/>
            <w:tcBorders>
              <w:bottom w:val="single" w:sz="4" w:space="0" w:color="auto"/>
            </w:tcBorders>
          </w:tcPr>
          <w:p w:rsidR="005D6BA7" w:rsidRDefault="005D6BA7" w:rsidP="00C85DAE">
            <w:r>
              <w:rPr>
                <w:rFonts w:hint="eastAsia"/>
              </w:rPr>
              <w:t xml:space="preserve">材料　　</w:t>
            </w:r>
            <w:r w:rsidR="00596AA7">
              <w:rPr>
                <w:rFonts w:hint="eastAsia"/>
              </w:rPr>
              <w:t>１</w:t>
            </w:r>
            <w:r>
              <w:rPr>
                <w:rFonts w:hint="eastAsia"/>
              </w:rPr>
              <w:t>人分</w:t>
            </w:r>
          </w:p>
        </w:tc>
      </w:tr>
      <w:tr w:rsidR="00FC7988" w:rsidTr="00596AA7">
        <w:trPr>
          <w:trHeight w:val="729"/>
        </w:trPr>
        <w:tc>
          <w:tcPr>
            <w:tcW w:w="4313" w:type="dxa"/>
            <w:gridSpan w:val="2"/>
          </w:tcPr>
          <w:p w:rsidR="00FC7988" w:rsidRDefault="00596AA7" w:rsidP="00C85DAE">
            <w:r>
              <w:rPr>
                <w:rFonts w:hint="eastAsia"/>
              </w:rPr>
              <w:t>キャベツ　　　　　　4／1</w:t>
            </w:r>
          </w:p>
        </w:tc>
        <w:tc>
          <w:tcPr>
            <w:tcW w:w="4312" w:type="dxa"/>
          </w:tcPr>
          <w:p w:rsidR="00FC7988" w:rsidRDefault="00FC7988" w:rsidP="00C85DAE"/>
          <w:p w:rsidR="00C85DAE" w:rsidRDefault="00C85DAE" w:rsidP="00C85DAE"/>
          <w:p w:rsidR="00C85DAE" w:rsidRDefault="00C85DAE" w:rsidP="00C85DAE"/>
          <w:p w:rsidR="00C85DAE" w:rsidRDefault="00C85DAE" w:rsidP="00C85DAE"/>
          <w:p w:rsidR="00C85DAE" w:rsidRDefault="00C85DAE" w:rsidP="00C85DAE"/>
          <w:p w:rsidR="00C85DAE" w:rsidRDefault="00C85DAE" w:rsidP="00C85DAE"/>
          <w:p w:rsidR="00C85DAE" w:rsidRDefault="00C85DAE" w:rsidP="00C85DAE"/>
        </w:tc>
      </w:tr>
    </w:tbl>
    <w:p w:rsidR="00C85DAE" w:rsidRDefault="00C85DAE" w:rsidP="00C85DAE">
      <w:r>
        <w:rPr>
          <w:rFonts w:hint="eastAsia"/>
        </w:rPr>
        <w:t xml:space="preserve">第　</w:t>
      </w:r>
      <w:r w:rsidR="00596AA7">
        <w:rPr>
          <w:rFonts w:hint="eastAsia"/>
        </w:rPr>
        <w:t>4</w:t>
      </w:r>
      <w:r>
        <w:rPr>
          <w:rFonts w:hint="eastAsia"/>
        </w:rPr>
        <w:t>回</w:t>
      </w:r>
    </w:p>
    <w:p w:rsidR="00C85DAE" w:rsidRDefault="00C85DAE" w:rsidP="00C85DAE">
      <w:r>
        <w:rPr>
          <w:rFonts w:hint="eastAsia"/>
        </w:rPr>
        <w:t>【作り方】</w:t>
      </w:r>
    </w:p>
    <w:p w:rsidR="00596AA7" w:rsidRDefault="00596AA7" w:rsidP="00C85DAE">
      <w:r>
        <w:rPr>
          <w:rFonts w:hint="eastAsia"/>
          <w:noProof/>
        </w:rPr>
        <w:drawing>
          <wp:inline distT="0" distB="0" distL="0" distR="0">
            <wp:extent cx="5400040" cy="3037840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SC_049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AA7" w:rsidRPr="00596AA7" w:rsidRDefault="00596AA7" w:rsidP="00C85DAE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4／1にカットし　芯を上に突き刺していきながら芯を下にして斜めにカットする</w:t>
      </w:r>
    </w:p>
    <w:p w:rsidR="00C85DAE" w:rsidRPr="00C85DAE" w:rsidRDefault="00C85DAE" w:rsidP="00C85DAE">
      <w:pPr>
        <w:rPr>
          <w:rFonts w:hint="eastAsia"/>
        </w:rPr>
      </w:pPr>
    </w:p>
    <w:sectPr w:rsidR="00C85DAE" w:rsidRPr="00C85DAE" w:rsidSect="00A83BDF">
      <w:headerReference w:type="default" r:id="rId8"/>
      <w:pgSz w:w="11906" w:h="16838"/>
      <w:pgMar w:top="1985" w:right="1701" w:bottom="1701" w:left="17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2973" w:rsidRDefault="00B42973" w:rsidP="005D6BA7">
      <w:pPr>
        <w:spacing w:after="0" w:line="240" w:lineRule="auto"/>
      </w:pPr>
      <w:r>
        <w:separator/>
      </w:r>
    </w:p>
  </w:endnote>
  <w:endnote w:type="continuationSeparator" w:id="0">
    <w:p w:rsidR="00B42973" w:rsidRDefault="00B42973" w:rsidP="005D6B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2973" w:rsidRDefault="00B42973" w:rsidP="005D6BA7">
      <w:pPr>
        <w:spacing w:after="0" w:line="240" w:lineRule="auto"/>
      </w:pPr>
      <w:r>
        <w:separator/>
      </w:r>
    </w:p>
  </w:footnote>
  <w:footnote w:type="continuationSeparator" w:id="0">
    <w:p w:rsidR="00B42973" w:rsidRDefault="00B42973" w:rsidP="005D6B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6BA7" w:rsidRPr="005D6BA7" w:rsidRDefault="005D6BA7" w:rsidP="005D6BA7">
    <w:pPr>
      <w:spacing w:after="0" w:line="240" w:lineRule="auto"/>
      <w:rPr>
        <w:kern w:val="2"/>
        <w:sz w:val="21"/>
        <w:lang w:val="en-US"/>
      </w:rPr>
    </w:pPr>
    <w:r w:rsidRPr="005D6BA7">
      <w:rPr>
        <w:rFonts w:hint="eastAsia"/>
        <w:kern w:val="2"/>
        <w:sz w:val="21"/>
        <w:lang w:val="en-US"/>
      </w:rPr>
      <w:t xml:space="preserve">大阪成蹊大学　フードコーディネート　1回生　　　　　</w:t>
    </w:r>
  </w:p>
  <w:p w:rsidR="005D6BA7" w:rsidRPr="005D6BA7" w:rsidRDefault="005D6BA7" w:rsidP="005D6BA7">
    <w:pPr>
      <w:spacing w:after="0" w:line="240" w:lineRule="auto"/>
      <w:rPr>
        <w:kern w:val="2"/>
        <w:sz w:val="21"/>
        <w:lang w:val="en-US"/>
      </w:rPr>
    </w:pPr>
    <w:r w:rsidRPr="005D6BA7">
      <w:rPr>
        <w:rFonts w:hint="eastAsia"/>
        <w:kern w:val="2"/>
        <w:sz w:val="21"/>
        <w:lang w:val="en-US"/>
      </w:rPr>
      <w:t>調理額実習①</w:t>
    </w:r>
  </w:p>
  <w:p w:rsidR="005D6BA7" w:rsidRDefault="005D6BA7">
    <w:pPr>
      <w:pStyle w:val="a3"/>
    </w:pPr>
  </w:p>
  <w:p w:rsidR="005D6BA7" w:rsidRDefault="005D6BA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dirty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AA7"/>
    <w:rsid w:val="00103D91"/>
    <w:rsid w:val="00596AA7"/>
    <w:rsid w:val="005D6BA7"/>
    <w:rsid w:val="00750545"/>
    <w:rsid w:val="00A83BDF"/>
    <w:rsid w:val="00B42973"/>
    <w:rsid w:val="00B81297"/>
    <w:rsid w:val="00C85DAE"/>
    <w:rsid w:val="00FC7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8132E"/>
  <w15:chartTrackingRefBased/>
  <w15:docId w15:val="{29866587-85D6-447D-A965-23C978969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6B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a4">
    <w:name w:val="ヘッダー (文字)"/>
    <w:basedOn w:val="a0"/>
    <w:link w:val="a3"/>
    <w:uiPriority w:val="99"/>
    <w:rsid w:val="005D6BA7"/>
  </w:style>
  <w:style w:type="paragraph" w:styleId="a5">
    <w:name w:val="footer"/>
    <w:basedOn w:val="a"/>
    <w:link w:val="a6"/>
    <w:uiPriority w:val="99"/>
    <w:unhideWhenUsed/>
    <w:rsid w:val="005D6B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a6">
    <w:name w:val="フッター (文字)"/>
    <w:basedOn w:val="a0"/>
    <w:link w:val="a5"/>
    <w:uiPriority w:val="99"/>
    <w:rsid w:val="005D6BA7"/>
  </w:style>
  <w:style w:type="table" w:styleId="a7">
    <w:name w:val="Table Grid"/>
    <w:basedOn w:val="a1"/>
    <w:uiPriority w:val="39"/>
    <w:rsid w:val="005D6B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C85D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riom\Desktop\&#35519;&#29702;&#23398;&#23455;&#32722;&#65297;\&#35519;&#29702;&#23398;&#23455;&#32722;&#65297;&#12288;&#12486;&#12531;&#12503;&#12524;&#8213;&#12488;.dot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38AB05-C463-422E-8C6F-6188128AF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調理学実習１　テンプレ―ト</Template>
  <TotalTime>6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iriom</dc:creator>
  <cp:keywords/>
  <dc:description/>
  <cp:lastModifiedBy>iriomoteyakiimo@gmail.com</cp:lastModifiedBy>
  <cp:revision>1</cp:revision>
  <dcterms:created xsi:type="dcterms:W3CDTF">2019-02-08T02:50:00Z</dcterms:created>
  <dcterms:modified xsi:type="dcterms:W3CDTF">2019-02-08T02:56:00Z</dcterms:modified>
</cp:coreProperties>
</file>